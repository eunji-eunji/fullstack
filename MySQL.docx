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BD51" w14:textId="6D86E47F" w:rsidR="006D3A72" w:rsidRPr="001929CD" w:rsidRDefault="00B6567C" w:rsidP="00B6567C">
      <w:pPr>
        <w:rPr>
          <w:b/>
          <w:bCs/>
          <w:sz w:val="28"/>
          <w:szCs w:val="28"/>
        </w:rPr>
      </w:pPr>
      <w:r w:rsidRPr="001929CD">
        <w:rPr>
          <w:rFonts w:hint="eastAsia"/>
          <w:b/>
          <w:bCs/>
          <w:sz w:val="28"/>
          <w:szCs w:val="28"/>
        </w:rPr>
        <w:t>M</w:t>
      </w:r>
      <w:r w:rsidRPr="001929CD">
        <w:rPr>
          <w:b/>
          <w:bCs/>
          <w:sz w:val="28"/>
          <w:szCs w:val="28"/>
        </w:rPr>
        <w:t xml:space="preserve">ySQL </w:t>
      </w:r>
      <w:r w:rsidRPr="001929CD">
        <w:rPr>
          <w:rFonts w:hint="eastAsia"/>
          <w:b/>
          <w:bCs/>
          <w:sz w:val="28"/>
          <w:szCs w:val="28"/>
        </w:rPr>
        <w:t>설치</w:t>
      </w:r>
    </w:p>
    <w:p w14:paraId="6AF8E0E8" w14:textId="68D91F63" w:rsidR="00B6567C" w:rsidRDefault="00B6567C" w:rsidP="00B6567C"/>
    <w:p w14:paraId="22A65504" w14:textId="70E7A23E" w:rsidR="00C06AC8" w:rsidRDefault="00B6567C" w:rsidP="00C06AC8">
      <w:pPr>
        <w:pStyle w:val="afff4"/>
        <w:numPr>
          <w:ilvl w:val="0"/>
          <w:numId w:val="22"/>
        </w:numPr>
      </w:pPr>
      <w:r>
        <w:rPr>
          <w:rFonts w:hint="eastAsia"/>
        </w:rPr>
        <w:t xml:space="preserve">구글 </w:t>
      </w:r>
      <w:r>
        <w:t xml:space="preserve">– mysql </w:t>
      </w:r>
      <w:r>
        <w:rPr>
          <w:rFonts w:hint="eastAsia"/>
        </w:rPr>
        <w:t>검색</w:t>
      </w:r>
    </w:p>
    <w:p w14:paraId="508558AF" w14:textId="48EE86F4" w:rsidR="00B6567C" w:rsidRDefault="00B6567C" w:rsidP="00B6567C">
      <w:pPr>
        <w:pStyle w:val="afff4"/>
        <w:numPr>
          <w:ilvl w:val="0"/>
          <w:numId w:val="22"/>
        </w:numPr>
      </w:pPr>
      <w:r>
        <w:rPr>
          <w:rFonts w:hint="eastAsia"/>
        </w:rPr>
        <w:t>M</w:t>
      </w:r>
      <w:r>
        <w:t>ySQL Installer8.0.41</w:t>
      </w:r>
    </w:p>
    <w:p w14:paraId="1D0E1A17" w14:textId="1CE5162F" w:rsidR="00B6567C" w:rsidRDefault="00C06AC8" w:rsidP="00B656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0F9B1" wp14:editId="49F9E93A">
                <wp:simplePos x="0" y="0"/>
                <wp:positionH relativeFrom="column">
                  <wp:posOffset>362309</wp:posOffset>
                </wp:positionH>
                <wp:positionV relativeFrom="paragraph">
                  <wp:posOffset>5044704</wp:posOffset>
                </wp:positionV>
                <wp:extent cx="3890514" cy="845388"/>
                <wp:effectExtent l="0" t="0" r="15240" b="1206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514" cy="84538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23796" id="직사각형 4" o:spid="_x0000_s1026" style="position:absolute;left:0;text-align:left;margin-left:28.55pt;margin-top:397.2pt;width:306.35pt;height:6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532AB16" wp14:editId="2CFB8C75">
            <wp:extent cx="4456717" cy="6788989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138" cy="67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5D8E" w14:textId="1B90C53F" w:rsidR="00C06AC8" w:rsidRDefault="00C06AC8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46128" wp14:editId="02E686CE">
                <wp:simplePos x="0" y="0"/>
                <wp:positionH relativeFrom="margin">
                  <wp:align>left</wp:align>
                </wp:positionH>
                <wp:positionV relativeFrom="paragraph">
                  <wp:posOffset>2576243</wp:posOffset>
                </wp:positionV>
                <wp:extent cx="2674189" cy="379562"/>
                <wp:effectExtent l="0" t="0" r="12065" b="2095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9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7DCCF" id="직사각형 7" o:spid="_x0000_s1026" style="position:absolute;left:0;text-align:left;margin-left:0;margin-top:202.85pt;width:210.55pt;height:29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289E0A" wp14:editId="3843A253">
            <wp:extent cx="5562600" cy="31527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0CF2" w14:textId="77777777" w:rsidR="00C06AC8" w:rsidRDefault="00C06AC8" w:rsidP="00B6567C"/>
    <w:p w14:paraId="5A962943" w14:textId="3EFA2EE7" w:rsidR="00B6567C" w:rsidRDefault="00B6567C" w:rsidP="00B6567C">
      <w:r>
        <w:rPr>
          <w:noProof/>
        </w:rPr>
        <w:drawing>
          <wp:inline distT="0" distB="0" distL="0" distR="0" wp14:anchorId="76050CD1" wp14:editId="3AC9B805">
            <wp:extent cx="497205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B8D" w14:textId="75420927" w:rsidR="00B6567C" w:rsidRDefault="00B6567C" w:rsidP="00B6567C"/>
    <w:p w14:paraId="30E84253" w14:textId="304B288D" w:rsidR="00B6567C" w:rsidRDefault="00B6567C" w:rsidP="00B656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F75B9" wp14:editId="3D7C6D6F">
                <wp:simplePos x="0" y="0"/>
                <wp:positionH relativeFrom="column">
                  <wp:posOffset>1690777</wp:posOffset>
                </wp:positionH>
                <wp:positionV relativeFrom="paragraph">
                  <wp:posOffset>2388774</wp:posOffset>
                </wp:positionV>
                <wp:extent cx="396815" cy="379562"/>
                <wp:effectExtent l="0" t="0" r="22860" b="2095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8B6FC" id="직사각형 9" o:spid="_x0000_s1026" style="position:absolute;left:0;text-align:left;margin-left:133.15pt;margin-top:188.1pt;width:31.25pt;height:2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D6AED56" wp14:editId="681150C6">
            <wp:extent cx="5731510" cy="43148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1F3D" w14:textId="7C61136E" w:rsidR="00B6567C" w:rsidRDefault="00B6567C" w:rsidP="00B6567C">
      <w:r>
        <w:rPr>
          <w:rFonts w:hint="eastAsia"/>
        </w:rPr>
        <w:t>P</w:t>
      </w:r>
      <w:r>
        <w:t>assword : 1234</w:t>
      </w:r>
    </w:p>
    <w:p w14:paraId="33335B26" w14:textId="697F14A3" w:rsidR="00B6567C" w:rsidRDefault="00B6567C" w:rsidP="00B6567C"/>
    <w:p w14:paraId="4B479ED6" w14:textId="343957B0" w:rsidR="00B6567C" w:rsidRDefault="00B6567C" w:rsidP="00B6567C">
      <w:r>
        <w:rPr>
          <w:rFonts w:hint="eastAsia"/>
        </w:rPr>
        <w:t xml:space="preserve">나머지는 전부 </w:t>
      </w:r>
      <w:r>
        <w:t>next</w:t>
      </w:r>
    </w:p>
    <w:p w14:paraId="16E5DCA6" w14:textId="6FE8F344" w:rsidR="004A2160" w:rsidRDefault="004A2160" w:rsidP="004A2160">
      <w:pPr>
        <w:ind w:firstLineChars="100" w:firstLine="220"/>
      </w:pPr>
    </w:p>
    <w:p w14:paraId="56C9659F" w14:textId="499EA783" w:rsidR="004A2160" w:rsidRPr="00B751BF" w:rsidRDefault="004A2160" w:rsidP="004A2160">
      <w:pPr>
        <w:pStyle w:val="afff4"/>
        <w:numPr>
          <w:ilvl w:val="0"/>
          <w:numId w:val="23"/>
        </w:numPr>
        <w:rPr>
          <w:b/>
          <w:bCs/>
          <w:sz w:val="28"/>
          <w:szCs w:val="28"/>
        </w:rPr>
      </w:pPr>
      <w:r w:rsidRPr="00B751BF">
        <w:rPr>
          <w:rFonts w:hint="eastAsia"/>
          <w:b/>
          <w:bCs/>
          <w:sz w:val="28"/>
          <w:szCs w:val="28"/>
        </w:rPr>
        <w:t>환경변수 설정</w:t>
      </w:r>
    </w:p>
    <w:p w14:paraId="5CB9F6A3" w14:textId="49833CAF" w:rsidR="004A2160" w:rsidRDefault="004A2160" w:rsidP="00B6567C">
      <w:r>
        <w:rPr>
          <w:rFonts w:hint="eastAsia"/>
        </w:rPr>
        <w:t xml:space="preserve">검색 </w:t>
      </w:r>
      <w:r>
        <w:t xml:space="preserve">– </w:t>
      </w:r>
      <w:r>
        <w:rPr>
          <w:rFonts w:hint="eastAsia"/>
        </w:rPr>
        <w:t xml:space="preserve">시스템 환경 변수 편집 </w:t>
      </w:r>
      <w:r>
        <w:t xml:space="preserve">– </w:t>
      </w:r>
      <w:r>
        <w:rPr>
          <w:rFonts w:hint="eastAsia"/>
        </w:rPr>
        <w:t>환경변수</w:t>
      </w:r>
    </w:p>
    <w:p w14:paraId="4ABBE721" w14:textId="6CF38063" w:rsidR="00B751BF" w:rsidRDefault="00B751BF" w:rsidP="00B6567C">
      <w:r>
        <w:rPr>
          <w:rFonts w:hint="eastAsia"/>
        </w:rPr>
        <w:t>P</w:t>
      </w:r>
      <w:r>
        <w:t xml:space="preserve">ath – </w:t>
      </w:r>
      <w:r>
        <w:rPr>
          <w:rFonts w:hint="eastAsia"/>
        </w:rPr>
        <w:t>편집</w:t>
      </w:r>
    </w:p>
    <w:p w14:paraId="6AD45C61" w14:textId="0D6C584F" w:rsidR="004A2160" w:rsidRDefault="00B751BF" w:rsidP="00B6567C">
      <w:r>
        <w:rPr>
          <w:noProof/>
        </w:rPr>
        <w:lastRenderedPageBreak/>
        <w:drawing>
          <wp:inline distT="0" distB="0" distL="0" distR="0" wp14:anchorId="2BC7C37B" wp14:editId="313496A0">
            <wp:extent cx="5731510" cy="3130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5C6" w14:textId="37901CE6" w:rsidR="006531E0" w:rsidRDefault="006531E0" w:rsidP="00B6567C"/>
    <w:p w14:paraId="2EB174B4" w14:textId="55C17585" w:rsidR="007B2AD2" w:rsidRDefault="007B2AD2" w:rsidP="00B6567C">
      <w:r>
        <w:rPr>
          <w:rFonts w:hint="eastAsia"/>
        </w:rPr>
        <w:t xml:space="preserve">새로 만들기 </w:t>
      </w:r>
      <w:r>
        <w:t xml:space="preserve">– </w:t>
      </w:r>
      <w:r>
        <w:rPr>
          <w:rFonts w:hint="eastAsia"/>
        </w:rPr>
        <w:t xml:space="preserve">찾아보기 </w:t>
      </w:r>
      <w:r>
        <w:t xml:space="preserve">– </w:t>
      </w:r>
      <w:r w:rsidR="00C837EB">
        <w:t>M</w:t>
      </w:r>
      <w:r>
        <w:t>ySQL</w:t>
      </w:r>
      <w:r>
        <w:rPr>
          <w:rFonts w:hint="eastAsia"/>
        </w:rPr>
        <w:t xml:space="preserve">의 </w:t>
      </w:r>
      <w:r>
        <w:t xml:space="preserve">bin </w:t>
      </w:r>
      <w:r>
        <w:rPr>
          <w:rFonts w:hint="eastAsia"/>
        </w:rPr>
        <w:t>추가</w:t>
      </w:r>
    </w:p>
    <w:p w14:paraId="4FC0D5F5" w14:textId="346BB199" w:rsidR="006531E0" w:rsidRDefault="007B2AD2" w:rsidP="00B6567C">
      <w:r>
        <w:rPr>
          <w:noProof/>
        </w:rPr>
        <w:drawing>
          <wp:inline distT="0" distB="0" distL="0" distR="0" wp14:anchorId="2288FFBE" wp14:editId="04203F6D">
            <wp:extent cx="5324113" cy="483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0415" cy="48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1226" w14:textId="7264102C" w:rsidR="006531E0" w:rsidRDefault="006531E0" w:rsidP="00B6567C"/>
    <w:p w14:paraId="03CD560F" w14:textId="6DDFB2F0" w:rsidR="006531E0" w:rsidRPr="009D3215" w:rsidRDefault="006531E0" w:rsidP="00B6567C">
      <w:pPr>
        <w:rPr>
          <w:b/>
          <w:bCs/>
          <w:sz w:val="28"/>
          <w:szCs w:val="28"/>
        </w:rPr>
      </w:pPr>
      <w:r w:rsidRPr="009D3215">
        <w:rPr>
          <w:rFonts w:hint="eastAsia"/>
          <w:b/>
          <w:bCs/>
          <w:sz w:val="28"/>
          <w:szCs w:val="28"/>
        </w:rPr>
        <w:t>c</w:t>
      </w:r>
      <w:r w:rsidRPr="009D3215">
        <w:rPr>
          <w:b/>
          <w:bCs/>
          <w:sz w:val="28"/>
          <w:szCs w:val="28"/>
        </w:rPr>
        <w:t>m</w:t>
      </w:r>
      <w:r w:rsidR="008F1FD4">
        <w:rPr>
          <w:rFonts w:hint="eastAsia"/>
          <w:b/>
          <w:bCs/>
          <w:sz w:val="28"/>
          <w:szCs w:val="28"/>
        </w:rPr>
        <w:t>d</w:t>
      </w:r>
      <w:r w:rsidRPr="009D3215">
        <w:rPr>
          <w:rFonts w:hint="eastAsia"/>
          <w:b/>
          <w:bCs/>
          <w:sz w:val="28"/>
          <w:szCs w:val="28"/>
        </w:rPr>
        <w:t xml:space="preserve">에서 </w:t>
      </w:r>
      <w:r w:rsidR="0033681F">
        <w:rPr>
          <w:b/>
          <w:bCs/>
          <w:sz w:val="28"/>
          <w:szCs w:val="28"/>
        </w:rPr>
        <w:t>M</w:t>
      </w:r>
      <w:r w:rsidRPr="009D3215">
        <w:rPr>
          <w:b/>
          <w:bCs/>
          <w:sz w:val="28"/>
          <w:szCs w:val="28"/>
        </w:rPr>
        <w:t>y</w:t>
      </w:r>
      <w:r w:rsidR="0033681F">
        <w:rPr>
          <w:b/>
          <w:bCs/>
          <w:sz w:val="28"/>
          <w:szCs w:val="28"/>
        </w:rPr>
        <w:t>SQL</w:t>
      </w:r>
      <w:r w:rsidRPr="009D3215">
        <w:rPr>
          <w:b/>
          <w:bCs/>
          <w:sz w:val="28"/>
          <w:szCs w:val="28"/>
        </w:rPr>
        <w:t xml:space="preserve"> </w:t>
      </w:r>
      <w:r w:rsidRPr="009D3215">
        <w:rPr>
          <w:rFonts w:hint="eastAsia"/>
          <w:b/>
          <w:bCs/>
          <w:sz w:val="28"/>
          <w:szCs w:val="28"/>
        </w:rPr>
        <w:t>접속</w:t>
      </w:r>
    </w:p>
    <w:p w14:paraId="202DDDEA" w14:textId="1D921DB0" w:rsidR="006531E0" w:rsidRDefault="006531E0" w:rsidP="00B6567C">
      <w:r>
        <w:rPr>
          <w:rFonts w:hint="eastAsia"/>
        </w:rPr>
        <w:t>m</w:t>
      </w:r>
      <w:r>
        <w:t>ysql -u root -</w:t>
      </w:r>
      <w:r w:rsidR="00DE601C">
        <w:rPr>
          <w:rFonts w:hint="eastAsia"/>
        </w:rPr>
        <w:t>p</w:t>
      </w:r>
    </w:p>
    <w:p w14:paraId="144052AF" w14:textId="1B2D8C6B" w:rsidR="006531E0" w:rsidRDefault="006531E0" w:rsidP="00B6567C">
      <w:r>
        <w:rPr>
          <w:rFonts w:hint="eastAsia"/>
        </w:rPr>
        <w:t>p</w:t>
      </w:r>
      <w:r>
        <w:t xml:space="preserve">assword 1234 </w:t>
      </w:r>
      <w:r>
        <w:rPr>
          <w:rFonts w:hint="eastAsia"/>
        </w:rPr>
        <w:t>입력</w:t>
      </w:r>
    </w:p>
    <w:p w14:paraId="46DFE7CD" w14:textId="3B9B3A53" w:rsidR="005126D3" w:rsidRPr="00F373EA" w:rsidRDefault="005126D3" w:rsidP="005126D3">
      <w:pPr>
        <w:pStyle w:val="afff4"/>
        <w:numPr>
          <w:ilvl w:val="0"/>
          <w:numId w:val="24"/>
        </w:numPr>
        <w:rPr>
          <w:b/>
          <w:bCs/>
        </w:rPr>
      </w:pPr>
      <w:r w:rsidRPr="00F373EA">
        <w:rPr>
          <w:rFonts w:hint="eastAsia"/>
          <w:b/>
          <w:bCs/>
        </w:rPr>
        <w:t>대소문자 구분 없음</w:t>
      </w:r>
    </w:p>
    <w:p w14:paraId="4D9C3864" w14:textId="0EF42298" w:rsidR="006531E0" w:rsidRDefault="006531E0" w:rsidP="00B6567C">
      <w:r>
        <w:rPr>
          <w:rFonts w:hint="eastAsia"/>
        </w:rPr>
        <w:t>s</w:t>
      </w:r>
      <w:r>
        <w:t xml:space="preserve">how databases; -&gt; </w:t>
      </w:r>
      <w:r>
        <w:rPr>
          <w:rFonts w:hint="eastAsia"/>
        </w:rPr>
        <w:t>데이터베이스 목록 보기</w:t>
      </w:r>
    </w:p>
    <w:p w14:paraId="7739B4CC" w14:textId="122F582E" w:rsidR="006531E0" w:rsidRDefault="006531E0" w:rsidP="00B6567C">
      <w:r>
        <w:rPr>
          <w:rFonts w:hint="eastAsia"/>
        </w:rPr>
        <w:t>c</w:t>
      </w:r>
      <w:r>
        <w:t xml:space="preserve">reate database test; -&gt; </w:t>
      </w:r>
      <w:r>
        <w:rPr>
          <w:rFonts w:hint="eastAsia"/>
        </w:rPr>
        <w:t>데이터베이스 생성</w:t>
      </w:r>
    </w:p>
    <w:p w14:paraId="44B2B86E" w14:textId="58353798" w:rsidR="006531E0" w:rsidRDefault="006531E0" w:rsidP="00B6567C">
      <w:r>
        <w:rPr>
          <w:rFonts w:hint="eastAsia"/>
        </w:rPr>
        <w:t>d</w:t>
      </w:r>
      <w:r>
        <w:t xml:space="preserve">rop database test; -&gt; </w:t>
      </w:r>
      <w:r>
        <w:rPr>
          <w:rFonts w:hint="eastAsia"/>
        </w:rPr>
        <w:t>데이터 베이스 삭제</w:t>
      </w:r>
      <w:r w:rsidR="0056585D">
        <w:t xml:space="preserve"> </w:t>
      </w:r>
      <w:r>
        <w:rPr>
          <w:rFonts w:hint="eastAsia"/>
        </w:rPr>
        <w:t>(d</w:t>
      </w:r>
      <w:r>
        <w:t>rop database ‘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명</w:t>
      </w:r>
      <w:r>
        <w:t>’</w:t>
      </w:r>
      <w:r w:rsidR="00F873F3">
        <w:t>)</w:t>
      </w:r>
    </w:p>
    <w:p w14:paraId="3B77EC4D" w14:textId="7E607FDD" w:rsidR="006531E0" w:rsidRDefault="0056585D" w:rsidP="00B6567C">
      <w:r>
        <w:rPr>
          <w:rFonts w:hint="eastAsia"/>
        </w:rPr>
        <w:t>u</w:t>
      </w:r>
      <w:r>
        <w:t xml:space="preserve">se sample; -&gt; </w:t>
      </w:r>
      <w:r>
        <w:rPr>
          <w:rFonts w:hint="eastAsia"/>
        </w:rPr>
        <w:t>데이터 베이스 사용(선택)</w:t>
      </w:r>
      <w:r>
        <w:t xml:space="preserve"> (</w:t>
      </w:r>
      <w:r>
        <w:rPr>
          <w:rFonts w:hint="eastAsia"/>
        </w:rPr>
        <w:t>u</w:t>
      </w:r>
      <w:r>
        <w:t>se ‘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명</w:t>
      </w:r>
      <w:r>
        <w:t>’)</w:t>
      </w:r>
    </w:p>
    <w:p w14:paraId="57163C64" w14:textId="644711F5" w:rsidR="00647515" w:rsidRDefault="00647515" w:rsidP="00B6567C">
      <w:r>
        <w:rPr>
          <w:rFonts w:hint="eastAsia"/>
        </w:rPr>
        <w:t>s</w:t>
      </w:r>
      <w:r>
        <w:t xml:space="preserve">how tables; -&gt; </w:t>
      </w:r>
      <w:r>
        <w:rPr>
          <w:rFonts w:hint="eastAsia"/>
        </w:rPr>
        <w:t>u</w:t>
      </w:r>
      <w:r>
        <w:t xml:space="preserve">se </w:t>
      </w:r>
      <w:r>
        <w:rPr>
          <w:rFonts w:hint="eastAsia"/>
        </w:rPr>
        <w:t>샘플 데이터베이스 안의 테이블 보기</w:t>
      </w:r>
    </w:p>
    <w:p w14:paraId="622827F3" w14:textId="75A08553" w:rsidR="00B27BD9" w:rsidRDefault="00B27BD9" w:rsidP="00B6567C"/>
    <w:p w14:paraId="2A27C361" w14:textId="311F7506" w:rsidR="00B27BD9" w:rsidRPr="00B27BD9" w:rsidRDefault="00B27BD9" w:rsidP="00B6567C">
      <w:pPr>
        <w:rPr>
          <w:b/>
          <w:bCs/>
          <w:sz w:val="24"/>
          <w:szCs w:val="24"/>
        </w:rPr>
      </w:pPr>
      <w:r w:rsidRPr="00B27BD9">
        <w:rPr>
          <w:rFonts w:hint="eastAsia"/>
          <w:b/>
          <w:bCs/>
          <w:sz w:val="24"/>
          <w:szCs w:val="24"/>
        </w:rPr>
        <w:t>회원 테이블 만들기</w:t>
      </w:r>
    </w:p>
    <w:p w14:paraId="4F2D1C20" w14:textId="59AE83F4" w:rsidR="00B27BD9" w:rsidRDefault="00B27BD9" w:rsidP="00B27BD9">
      <w:r>
        <w:t xml:space="preserve">CREATE TABLE member </w:t>
      </w:r>
    </w:p>
    <w:p w14:paraId="109CD8E3" w14:textId="77777777" w:rsidR="00B27BD9" w:rsidRDefault="00B27BD9" w:rsidP="00B27BD9">
      <w:r>
        <w:t>( mem_id        CHAR(8) NOT NULL PRIMARY KEY,   # primary key로 설정</w:t>
      </w:r>
    </w:p>
    <w:p w14:paraId="6C392719" w14:textId="77777777" w:rsidR="00B27BD9" w:rsidRDefault="00B27BD9" w:rsidP="00B27BD9">
      <w:r>
        <w:t xml:space="preserve">  mem_name      VARCHAR(10) NOT NULL, </w:t>
      </w:r>
    </w:p>
    <w:p w14:paraId="679DD17B" w14:textId="77777777" w:rsidR="00B27BD9" w:rsidRDefault="00B27BD9" w:rsidP="00B27BD9">
      <w:r>
        <w:t xml:space="preserve">  mem_number    TINYINT NOT NULL, </w:t>
      </w:r>
    </w:p>
    <w:p w14:paraId="2C7A4F00" w14:textId="77777777" w:rsidR="00B27BD9" w:rsidRDefault="00B27BD9" w:rsidP="00B27BD9">
      <w:r>
        <w:t xml:space="preserve">  addr          CHAR(2) NOT NULL,</w:t>
      </w:r>
    </w:p>
    <w:p w14:paraId="6B357B61" w14:textId="77777777" w:rsidR="00B27BD9" w:rsidRDefault="00B27BD9" w:rsidP="00B27BD9">
      <w:r>
        <w:t xml:space="preserve">  phone1        CHAR(3) NULL,</w:t>
      </w:r>
    </w:p>
    <w:p w14:paraId="7DCB23E8" w14:textId="77777777" w:rsidR="00B27BD9" w:rsidRDefault="00B27BD9" w:rsidP="00B27BD9">
      <w:r>
        <w:t xml:space="preserve">  phone2        CHAR(8) NULL,</w:t>
      </w:r>
    </w:p>
    <w:p w14:paraId="752D7C3B" w14:textId="77777777" w:rsidR="00B27BD9" w:rsidRDefault="00B27BD9" w:rsidP="00B27BD9">
      <w:r>
        <w:t xml:space="preserve">  height        TINYINT UNSIGNED NULL, </w:t>
      </w:r>
    </w:p>
    <w:p w14:paraId="6D03D47F" w14:textId="36AB137F" w:rsidR="00B27BD9" w:rsidRDefault="00B27BD9" w:rsidP="003A7015">
      <w:pPr>
        <w:ind w:firstLine="150"/>
      </w:pPr>
      <w:r>
        <w:t>debut_date    DATE NULL</w:t>
      </w:r>
    </w:p>
    <w:p w14:paraId="1F8E71A9" w14:textId="4A103EF9" w:rsidR="003A7015" w:rsidRDefault="003A7015" w:rsidP="003A7015">
      <w:pPr>
        <w:ind w:firstLine="150"/>
      </w:pPr>
      <w:r>
        <w:t xml:space="preserve">PRIMARY KEY(num); -&gt; </w:t>
      </w:r>
      <w:r>
        <w:rPr>
          <w:rFonts w:hint="eastAsia"/>
        </w:rPr>
        <w:t>따로 유일키 지정해도 됨</w:t>
      </w:r>
    </w:p>
    <w:p w14:paraId="1BAE4015" w14:textId="3A439489" w:rsidR="00B27BD9" w:rsidRDefault="00B27BD9" w:rsidP="00B27BD9">
      <w:r>
        <w:t>);</w:t>
      </w:r>
    </w:p>
    <w:p w14:paraId="4DA6253C" w14:textId="79EF43FD" w:rsidR="00083407" w:rsidRDefault="00083407" w:rsidP="00B27BD9"/>
    <w:p w14:paraId="6B102EE7" w14:textId="4387CDCF" w:rsidR="00083407" w:rsidRDefault="00083407" w:rsidP="00B27BD9">
      <w:r>
        <w:lastRenderedPageBreak/>
        <w:t xml:space="preserve">Tinyint : </w:t>
      </w:r>
      <w:r>
        <w:rPr>
          <w:rFonts w:hint="eastAsia"/>
        </w:rPr>
        <w:t xml:space="preserve">자바에 </w:t>
      </w:r>
      <w:r>
        <w:t>byte</w:t>
      </w:r>
      <w:r>
        <w:rPr>
          <w:rFonts w:hint="eastAsia"/>
        </w:rPr>
        <w:t>와 비슷(</w:t>
      </w:r>
      <w:r>
        <w:t>-128~127)</w:t>
      </w:r>
    </w:p>
    <w:p w14:paraId="4BEF4B86" w14:textId="367638AE" w:rsidR="00083407" w:rsidRDefault="00083407" w:rsidP="00B27BD9">
      <w:r>
        <w:t xml:space="preserve">Tinyint unsigned : </w:t>
      </w:r>
      <w:r>
        <w:rPr>
          <w:rFonts w:hint="eastAsia"/>
        </w:rPr>
        <w:t>음수 불가.</w:t>
      </w:r>
      <w:r>
        <w:t xml:space="preserve"> </w:t>
      </w:r>
      <w:r>
        <w:rPr>
          <w:rFonts w:hint="eastAsia"/>
        </w:rPr>
        <w:t>양수 범위가 두 배로 커짐.</w:t>
      </w:r>
      <w:r w:rsidR="00FD24B2">
        <w:t xml:space="preserve"> </w:t>
      </w:r>
      <w:r>
        <w:t>(0~255)</w:t>
      </w:r>
    </w:p>
    <w:p w14:paraId="70694772" w14:textId="54C68563" w:rsidR="007020C7" w:rsidRDefault="007020C7" w:rsidP="00B27BD9">
      <w:r>
        <w:t xml:space="preserve">Primary key : </w:t>
      </w:r>
      <w:r>
        <w:rPr>
          <w:rFonts w:hint="eastAsia"/>
        </w:rPr>
        <w:t>유일키</w:t>
      </w:r>
    </w:p>
    <w:p w14:paraId="5EF818EE" w14:textId="31EAEBAA" w:rsidR="007020C7" w:rsidRDefault="007020C7" w:rsidP="00B27BD9"/>
    <w:p w14:paraId="1C5F99A6" w14:textId="3ED6903A" w:rsidR="003F66A9" w:rsidRDefault="003F66A9" w:rsidP="00B27BD9">
      <w:r>
        <w:rPr>
          <w:rFonts w:hint="eastAsia"/>
        </w:rPr>
        <w:t>I</w:t>
      </w:r>
      <w:r>
        <w:t>NSERT INTO member(name, tel, address) VALUES (</w:t>
      </w:r>
      <w:r w:rsidR="00663D03">
        <w:t xml:space="preserve"> , , );</w:t>
      </w:r>
      <w:r w:rsidR="004731E0">
        <w:t xml:space="preserve"> -&gt; </w:t>
      </w:r>
      <w:r w:rsidR="004731E0">
        <w:rPr>
          <w:rFonts w:hint="eastAsia"/>
        </w:rPr>
        <w:t>선택해서 삽입</w:t>
      </w:r>
    </w:p>
    <w:p w14:paraId="54742C9D" w14:textId="37FFA824" w:rsidR="002A2F50" w:rsidRDefault="002A2F50" w:rsidP="00B27BD9">
      <w:r>
        <w:t>INSERT INTO member VALUES( , , );</w:t>
      </w:r>
    </w:p>
    <w:p w14:paraId="65E23C93" w14:textId="7F441C45" w:rsidR="00061D64" w:rsidRDefault="00061D64" w:rsidP="00061D64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앞에 </w:t>
      </w:r>
      <w:r>
        <w:t>auto_increment</w:t>
      </w:r>
      <w:r>
        <w:rPr>
          <w:rFonts w:hint="eastAsia"/>
        </w:rPr>
        <w:t>가 있을 경우,</w:t>
      </w:r>
      <w:r>
        <w:t xml:space="preserve"> </w:t>
      </w:r>
      <w:r>
        <w:rPr>
          <w:rFonts w:hint="eastAsia"/>
        </w:rPr>
        <w:t>그 자리에 n</w:t>
      </w:r>
      <w:r>
        <w:t xml:space="preserve">ull </w:t>
      </w:r>
      <w:r>
        <w:rPr>
          <w:rFonts w:hint="eastAsia"/>
        </w:rPr>
        <w:t>추가해줘야 함</w:t>
      </w:r>
      <w:r w:rsidR="00D57D0D">
        <w:rPr>
          <w:rFonts w:hint="eastAsia"/>
        </w:rPr>
        <w:t>(다른 값 넣으면 그 값이 들어감)</w:t>
      </w:r>
    </w:p>
    <w:p w14:paraId="12AA5560" w14:textId="502C0D3F" w:rsidR="00EA428C" w:rsidRDefault="00EA428C" w:rsidP="00B27BD9">
      <w:r>
        <w:t>D</w:t>
      </w:r>
      <w:r w:rsidR="00F93D3F">
        <w:rPr>
          <w:rFonts w:hint="eastAsia"/>
        </w:rPr>
        <w:t>E</w:t>
      </w:r>
      <w:r w:rsidR="00F93D3F">
        <w:t>SC</w:t>
      </w:r>
      <w:r>
        <w:t xml:space="preserve"> member; -&gt; </w:t>
      </w:r>
      <w:r>
        <w:rPr>
          <w:rFonts w:hint="eastAsia"/>
        </w:rPr>
        <w:t>테이블 구조 보여줌</w:t>
      </w:r>
    </w:p>
    <w:p w14:paraId="45050A79" w14:textId="5CC0DE4F" w:rsidR="009F023F" w:rsidRDefault="009F023F" w:rsidP="00B27BD9">
      <w:r>
        <w:rPr>
          <w:rFonts w:hint="eastAsia"/>
        </w:rPr>
        <w:t>S</w:t>
      </w:r>
      <w:r>
        <w:t xml:space="preserve">ELECT * FROM member; -&gt; </w:t>
      </w:r>
      <w:r>
        <w:rPr>
          <w:rFonts w:hint="eastAsia"/>
        </w:rPr>
        <w:t>모든 내용 보여줌</w:t>
      </w:r>
    </w:p>
    <w:p w14:paraId="6E1D72C9" w14:textId="2BE87E72" w:rsidR="00EC603A" w:rsidRDefault="00EC603A" w:rsidP="00B27BD9">
      <w:r>
        <w:rPr>
          <w:rFonts w:hint="eastAsia"/>
        </w:rPr>
        <w:t>S</w:t>
      </w:r>
      <w:r>
        <w:t xml:space="preserve">ELECT mem_id, mem_name FROM member; -&gt;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 xml:space="preserve">테이블에서 </w:t>
      </w:r>
      <w:r>
        <w:t xml:space="preserve">mem_id, mem_name </w:t>
      </w:r>
      <w:r>
        <w:rPr>
          <w:rFonts w:hint="eastAsia"/>
        </w:rPr>
        <w:t>만 보여줌</w:t>
      </w:r>
    </w:p>
    <w:p w14:paraId="1147B0E9" w14:textId="762BC78B" w:rsidR="00EC603A" w:rsidRDefault="00D80E15" w:rsidP="00B27BD9">
      <w:r>
        <w:t xml:space="preserve">RENAME TABLE bye TO buy; -&gt; </w:t>
      </w:r>
      <w:r>
        <w:rPr>
          <w:rFonts w:hint="eastAsia"/>
        </w:rPr>
        <w:t xml:space="preserve">테이블 이름을 </w:t>
      </w:r>
      <w:r>
        <w:t>bye-&gt;buy</w:t>
      </w:r>
      <w:r>
        <w:rPr>
          <w:rFonts w:hint="eastAsia"/>
        </w:rPr>
        <w:t>로 변경</w:t>
      </w:r>
    </w:p>
    <w:p w14:paraId="08932672" w14:textId="39B16C53" w:rsidR="000F587D" w:rsidRDefault="000F587D" w:rsidP="00B27BD9">
      <w:r>
        <w:rPr>
          <w:rFonts w:hint="eastAsia"/>
        </w:rPr>
        <w:t>A</w:t>
      </w:r>
      <w:r>
        <w:t xml:space="preserve">LTER TABLE </w:t>
      </w:r>
      <w:r w:rsidR="001A7384">
        <w:t xml:space="preserve">member ADD post_num CHAR(20); -&gt; </w:t>
      </w:r>
      <w:r w:rsidR="001A7384">
        <w:rPr>
          <w:rFonts w:hint="eastAsia"/>
        </w:rPr>
        <w:t>맨 뒤에 필드 추가</w:t>
      </w:r>
    </w:p>
    <w:p w14:paraId="66957B46" w14:textId="35165904" w:rsidR="00FC63FC" w:rsidRDefault="00FC63FC" w:rsidP="00B27BD9">
      <w:r>
        <w:rPr>
          <w:rFonts w:hint="eastAsia"/>
        </w:rPr>
        <w:t>A</w:t>
      </w:r>
      <w:r>
        <w:t xml:space="preserve">LTER TABLE member ADD post_num CHAR(20) </w:t>
      </w:r>
      <w:r>
        <w:rPr>
          <w:rFonts w:hint="eastAsia"/>
        </w:rPr>
        <w:t>A</w:t>
      </w:r>
      <w:r>
        <w:t>FTER mem_number;</w:t>
      </w:r>
      <w:r w:rsidR="00795151">
        <w:t xml:space="preserve"> -&gt; </w:t>
      </w:r>
      <w:r w:rsidR="00795151">
        <w:rPr>
          <w:rFonts w:hint="eastAsia"/>
        </w:rPr>
        <w:t>m</w:t>
      </w:r>
      <w:r w:rsidR="00795151">
        <w:t xml:space="preserve">em_nember </w:t>
      </w:r>
      <w:r w:rsidR="00795151">
        <w:rPr>
          <w:rFonts w:hint="eastAsia"/>
        </w:rPr>
        <w:t>뒤에 필드 추가</w:t>
      </w:r>
    </w:p>
    <w:p w14:paraId="4A73D80C" w14:textId="31CF2DCA" w:rsidR="00053E38" w:rsidRDefault="00977577" w:rsidP="00B27BD9">
      <w:r>
        <w:rPr>
          <w:rFonts w:hint="eastAsia"/>
        </w:rPr>
        <w:t>A</w:t>
      </w:r>
      <w:r>
        <w:t xml:space="preserve">LTER TABLE member DROP post_num; </w:t>
      </w:r>
      <w:r>
        <w:tab/>
        <w:t xml:space="preserve">-&gt; post_num </w:t>
      </w:r>
      <w:r>
        <w:rPr>
          <w:rFonts w:hint="eastAsia"/>
        </w:rPr>
        <w:t>필드 삭제</w:t>
      </w:r>
    </w:p>
    <w:p w14:paraId="4AD67547" w14:textId="16176DBD" w:rsidR="001F4909" w:rsidRDefault="00645F57" w:rsidP="00B27BD9">
      <w:r>
        <w:rPr>
          <w:rFonts w:hint="eastAsia"/>
        </w:rPr>
        <w:t>A</w:t>
      </w:r>
      <w:r>
        <w:t>LTER TABLE member CHANGE phone1 tel1 char(4); -&gt; phone1</w:t>
      </w:r>
      <w:r>
        <w:rPr>
          <w:rFonts w:hint="eastAsia"/>
        </w:rPr>
        <w:t xml:space="preserve">을 </w:t>
      </w:r>
      <w:r>
        <w:t>tel1</w:t>
      </w:r>
      <w:r>
        <w:rPr>
          <w:rFonts w:hint="eastAsia"/>
        </w:rPr>
        <w:t>으로 바꿈</w:t>
      </w:r>
    </w:p>
    <w:p w14:paraId="1BD998FF" w14:textId="77777777" w:rsidR="0090537C" w:rsidRDefault="0090537C" w:rsidP="00B27BD9"/>
    <w:p w14:paraId="4E2978FA" w14:textId="78E460DA" w:rsidR="007649A1" w:rsidRDefault="00F1252C" w:rsidP="00B27BD9">
      <w:r>
        <w:rPr>
          <w:rFonts w:hint="eastAsia"/>
        </w:rPr>
        <w:t>A</w:t>
      </w:r>
      <w:r>
        <w:t>LTER TABLE person ADD COLUMN agee double;</w:t>
      </w:r>
      <w:r w:rsidR="006B414D">
        <w:t xml:space="preserve"> -&gt; column </w:t>
      </w:r>
      <w:r w:rsidR="006B414D">
        <w:rPr>
          <w:rFonts w:hint="eastAsia"/>
        </w:rPr>
        <w:t>추가</w:t>
      </w:r>
    </w:p>
    <w:p w14:paraId="532053F7" w14:textId="517A035F" w:rsidR="00F1252C" w:rsidRDefault="00F1252C" w:rsidP="00B27BD9">
      <w:r>
        <w:rPr>
          <w:rFonts w:hint="eastAsia"/>
        </w:rPr>
        <w:t>A</w:t>
      </w:r>
      <w:r>
        <w:t>LTER TABLE person CHANGE COLUMN agee age double;</w:t>
      </w:r>
      <w:r w:rsidR="006B414D">
        <w:t xml:space="preserve"> -&gt; </w:t>
      </w:r>
      <w:r w:rsidR="006B414D">
        <w:rPr>
          <w:rFonts w:hint="eastAsia"/>
        </w:rPr>
        <w:t>c</w:t>
      </w:r>
      <w:r w:rsidR="006B414D">
        <w:t xml:space="preserve">olumn </w:t>
      </w:r>
      <w:r w:rsidR="006B414D">
        <w:rPr>
          <w:rFonts w:hint="eastAsia"/>
        </w:rPr>
        <w:t>명 변경</w:t>
      </w:r>
    </w:p>
    <w:p w14:paraId="45CC38A1" w14:textId="7416EA41" w:rsidR="0081030F" w:rsidRDefault="00B25874" w:rsidP="00B27BD9">
      <w:r>
        <w:rPr>
          <w:rFonts w:hint="eastAsia"/>
        </w:rPr>
        <w:t>A</w:t>
      </w:r>
      <w:r>
        <w:t xml:space="preserve">LTER TABLE person MODIFY COLUMN age int;  -&gt; </w:t>
      </w:r>
      <w:r>
        <w:rPr>
          <w:rFonts w:hint="eastAsia"/>
        </w:rPr>
        <w:t xml:space="preserve">데이터 타입을 </w:t>
      </w:r>
      <w:r>
        <w:t>int</w:t>
      </w:r>
      <w:r>
        <w:rPr>
          <w:rFonts w:hint="eastAsia"/>
        </w:rPr>
        <w:t>로 변경</w:t>
      </w:r>
    </w:p>
    <w:p w14:paraId="2E25C5E3" w14:textId="1C7CC3B4" w:rsidR="0081030F" w:rsidRDefault="0081030F" w:rsidP="00B27BD9">
      <w:r>
        <w:rPr>
          <w:rFonts w:hint="eastAsia"/>
        </w:rPr>
        <w:t>A</w:t>
      </w:r>
      <w:r>
        <w:t>LTER TABLE person DROP COLUMN age;</w:t>
      </w:r>
      <w:r w:rsidR="001144BC">
        <w:t xml:space="preserve"> -&gt; </w:t>
      </w:r>
      <w:r w:rsidR="00DB30A5">
        <w:rPr>
          <w:rFonts w:hint="eastAsia"/>
        </w:rPr>
        <w:t>a</w:t>
      </w:r>
      <w:r w:rsidR="00DB30A5">
        <w:t>ge</w:t>
      </w:r>
      <w:r w:rsidR="001144BC">
        <w:rPr>
          <w:rFonts w:hint="eastAsia"/>
        </w:rPr>
        <w:t xml:space="preserve"> </w:t>
      </w:r>
      <w:r w:rsidR="001144BC">
        <w:t xml:space="preserve">column </w:t>
      </w:r>
      <w:r w:rsidR="001144BC">
        <w:rPr>
          <w:rFonts w:hint="eastAsia"/>
        </w:rPr>
        <w:t>삭제</w:t>
      </w:r>
    </w:p>
    <w:p w14:paraId="7B5FCB70" w14:textId="259645BC" w:rsidR="007649A1" w:rsidRDefault="007649A1" w:rsidP="00B27BD9">
      <w:r>
        <w:rPr>
          <w:noProof/>
        </w:rPr>
        <w:lastRenderedPageBreak/>
        <w:drawing>
          <wp:inline distT="0" distB="0" distL="0" distR="0" wp14:anchorId="5BB9D307" wp14:editId="0EAE2A69">
            <wp:extent cx="5734050" cy="2419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90C7" w14:textId="0FDE7B7B" w:rsidR="00617AED" w:rsidRPr="00425043" w:rsidRDefault="00617AED" w:rsidP="00B27BD9">
      <w:pPr>
        <w:rPr>
          <w:b/>
          <w:bCs/>
          <w:sz w:val="28"/>
          <w:szCs w:val="28"/>
        </w:rPr>
      </w:pPr>
      <w:r w:rsidRPr="00425043">
        <w:rPr>
          <w:rFonts w:hint="eastAsia"/>
          <w:b/>
          <w:bCs/>
          <w:sz w:val="28"/>
          <w:szCs w:val="28"/>
        </w:rPr>
        <w:t>조건식 조회</w:t>
      </w:r>
    </w:p>
    <w:p w14:paraId="60691568" w14:textId="320CE88C" w:rsidR="00617AED" w:rsidRDefault="004131ED" w:rsidP="00B27BD9">
      <w:r>
        <w:t>SELECT</w:t>
      </w:r>
      <w:r w:rsidR="00617AED" w:rsidRPr="00617AED">
        <w:t xml:space="preserve"> id, name, address, gender </w:t>
      </w:r>
      <w:r>
        <w:t>FROM</w:t>
      </w:r>
      <w:r w:rsidR="00617AED" w:rsidRPr="00617AED">
        <w:t xml:space="preserve"> member </w:t>
      </w:r>
      <w:r>
        <w:t>WHERE</w:t>
      </w:r>
      <w:r w:rsidR="00617AED" w:rsidRPr="00617AED">
        <w:t xml:space="preserve"> gender='w';</w:t>
      </w:r>
    </w:p>
    <w:p w14:paraId="0AE4ED81" w14:textId="12626CC7" w:rsidR="00617AED" w:rsidRDefault="000660BB" w:rsidP="00B27BD9">
      <w:r>
        <w:rPr>
          <w:rFonts w:hint="eastAsia"/>
        </w:rPr>
        <w:t>S</w:t>
      </w:r>
      <w:r>
        <w:t>ELECT name, tel FROM member WHERE name LIKE ‘</w:t>
      </w:r>
      <w:r>
        <w:rPr>
          <w:rFonts w:hint="eastAsia"/>
        </w:rPr>
        <w:t>박%</w:t>
      </w:r>
      <w:r>
        <w:t>’;</w:t>
      </w:r>
    </w:p>
    <w:p w14:paraId="64F3D3D3" w14:textId="34C9B549" w:rsidR="000660BB" w:rsidRDefault="000660BB" w:rsidP="000660BB">
      <w:pPr>
        <w:pStyle w:val="afff4"/>
        <w:numPr>
          <w:ilvl w:val="0"/>
          <w:numId w:val="25"/>
        </w:numPr>
      </w:pPr>
      <w:r>
        <w:t>‘</w:t>
      </w:r>
      <w:r>
        <w:rPr>
          <w:rFonts w:hint="eastAsia"/>
        </w:rPr>
        <w:t>박</w:t>
      </w:r>
      <w:r>
        <w:t>’</w:t>
      </w:r>
      <w:r>
        <w:rPr>
          <w:rFonts w:hint="eastAsia"/>
        </w:rPr>
        <w:t>으로 시작하는 모든 이름</w:t>
      </w:r>
    </w:p>
    <w:p w14:paraId="393C88BD" w14:textId="34B43DB4" w:rsidR="0057751B" w:rsidRDefault="0057751B" w:rsidP="000660BB">
      <w:pPr>
        <w:pStyle w:val="afff4"/>
        <w:numPr>
          <w:ilvl w:val="0"/>
          <w:numId w:val="25"/>
        </w:numPr>
      </w:pPr>
      <w:r>
        <w:t xml:space="preserve">Not like – </w:t>
      </w:r>
      <w:r>
        <w:rPr>
          <w:rFonts w:hint="eastAsia"/>
        </w:rPr>
        <w:t>포함하지 않는</w:t>
      </w:r>
    </w:p>
    <w:p w14:paraId="6D5E72EE" w14:textId="2216FDDF" w:rsidR="00425043" w:rsidRDefault="00425043" w:rsidP="00425043"/>
    <w:p w14:paraId="6716102D" w14:textId="710B2690" w:rsidR="00C054D1" w:rsidRPr="00646406" w:rsidRDefault="00C054D1" w:rsidP="00425043">
      <w:pPr>
        <w:rPr>
          <w:b/>
          <w:bCs/>
          <w:sz w:val="28"/>
          <w:szCs w:val="28"/>
        </w:rPr>
      </w:pPr>
      <w:r w:rsidRPr="00646406">
        <w:rPr>
          <w:rFonts w:hint="eastAsia"/>
          <w:b/>
          <w:bCs/>
          <w:sz w:val="28"/>
          <w:szCs w:val="28"/>
        </w:rPr>
        <w:t>레코드 정렬</w:t>
      </w:r>
    </w:p>
    <w:p w14:paraId="53D3546D" w14:textId="0910A4C1" w:rsidR="00C054D1" w:rsidRDefault="00C054D1" w:rsidP="00425043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필드명1</w:t>
      </w:r>
      <w:r>
        <w:t xml:space="preserve">, </w:t>
      </w:r>
      <w:r>
        <w:rPr>
          <w:rFonts w:hint="eastAsia"/>
        </w:rPr>
        <w:t>필드명2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r>
        <w:rPr>
          <w:rFonts w:hint="eastAsia"/>
        </w:rPr>
        <w:t>필드명;</w:t>
      </w:r>
    </w:p>
    <w:p w14:paraId="5E8D322A" w14:textId="2A72B2A8" w:rsidR="00C054D1" w:rsidRDefault="00C054D1" w:rsidP="00C054D1">
      <w:pPr>
        <w:pStyle w:val="afff4"/>
        <w:numPr>
          <w:ilvl w:val="0"/>
          <w:numId w:val="25"/>
        </w:numPr>
      </w:pPr>
      <w:r>
        <w:rPr>
          <w:rFonts w:hint="eastAsia"/>
        </w:rPr>
        <w:t>필드명 순으로</w:t>
      </w:r>
      <w:r w:rsidR="00A60683">
        <w:rPr>
          <w:rFonts w:hint="eastAsia"/>
        </w:rPr>
        <w:t xml:space="preserve"> 오름차순</w:t>
      </w:r>
      <w:r>
        <w:rPr>
          <w:rFonts w:hint="eastAsia"/>
        </w:rPr>
        <w:t xml:space="preserve"> 정렬</w:t>
      </w:r>
    </w:p>
    <w:p w14:paraId="4C6C8A89" w14:textId="1CD45AB2" w:rsidR="00831FA9" w:rsidRDefault="00831FA9" w:rsidP="00831FA9"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필드명1</w:t>
      </w:r>
      <w:r>
        <w:t xml:space="preserve">, </w:t>
      </w:r>
      <w:r>
        <w:rPr>
          <w:rFonts w:hint="eastAsia"/>
        </w:rPr>
        <w:t>필드명2</w:t>
      </w:r>
      <w:r>
        <w:t xml:space="preserve"> FROM </w:t>
      </w:r>
      <w:r>
        <w:rPr>
          <w:rFonts w:hint="eastAsia"/>
        </w:rPr>
        <w:t xml:space="preserve">테이블명 </w:t>
      </w:r>
      <w:r>
        <w:t xml:space="preserve">ORDER BY </w:t>
      </w:r>
      <w:r>
        <w:rPr>
          <w:rFonts w:hint="eastAsia"/>
        </w:rPr>
        <w:t>필드명 D</w:t>
      </w:r>
      <w:r>
        <w:t>ESC</w:t>
      </w:r>
      <w:r>
        <w:rPr>
          <w:rFonts w:hint="eastAsia"/>
        </w:rPr>
        <w:t>;</w:t>
      </w:r>
    </w:p>
    <w:p w14:paraId="19A81E48" w14:textId="478C95A5" w:rsidR="00831FA9" w:rsidRDefault="00831FA9" w:rsidP="00831FA9">
      <w:pPr>
        <w:pStyle w:val="afff4"/>
        <w:numPr>
          <w:ilvl w:val="0"/>
          <w:numId w:val="25"/>
        </w:numPr>
      </w:pPr>
      <w:r>
        <w:rPr>
          <w:rFonts w:hint="eastAsia"/>
        </w:rPr>
        <w:t>내림차순 정렬</w:t>
      </w:r>
    </w:p>
    <w:p w14:paraId="7755AE8F" w14:textId="60E59A32" w:rsidR="00C747AF" w:rsidRDefault="00C747AF" w:rsidP="00C747AF"/>
    <w:p w14:paraId="635955FD" w14:textId="6B275E45" w:rsidR="00C747AF" w:rsidRPr="00C747AF" w:rsidRDefault="00C747AF" w:rsidP="00C747AF">
      <w:pPr>
        <w:rPr>
          <w:b/>
          <w:bCs/>
          <w:sz w:val="28"/>
          <w:szCs w:val="28"/>
        </w:rPr>
      </w:pPr>
      <w:r w:rsidRPr="00C747AF">
        <w:rPr>
          <w:rFonts w:hint="eastAsia"/>
          <w:b/>
          <w:bCs/>
          <w:sz w:val="28"/>
          <w:szCs w:val="28"/>
        </w:rPr>
        <w:t>레코드 수정</w:t>
      </w:r>
    </w:p>
    <w:p w14:paraId="60587579" w14:textId="36D91BCF" w:rsidR="00C747AF" w:rsidRDefault="00C747AF" w:rsidP="00C747AF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테이블명 S</w:t>
      </w:r>
      <w:r>
        <w:t xml:space="preserve">ET </w:t>
      </w:r>
      <w:r>
        <w:rPr>
          <w:rFonts w:hint="eastAsia"/>
        </w:rPr>
        <w:t>필드명</w:t>
      </w:r>
      <w:r>
        <w:t>=</w:t>
      </w:r>
      <w:r>
        <w:rPr>
          <w:rFonts w:hint="eastAsia"/>
        </w:rPr>
        <w:t xml:space="preserve">필드값 </w:t>
      </w:r>
      <w:r>
        <w:t xml:space="preserve">WHERE </w:t>
      </w:r>
      <w:r>
        <w:rPr>
          <w:rFonts w:hint="eastAsia"/>
        </w:rPr>
        <w:t>조건식;</w:t>
      </w:r>
    </w:p>
    <w:p w14:paraId="420C9BFB" w14:textId="6EFBF955" w:rsidR="00C030C5" w:rsidRDefault="00C030C5" w:rsidP="00C747AF">
      <w:r>
        <w:t>UPDATE member SET age=37 WHERE name=’</w:t>
      </w:r>
      <w:r>
        <w:rPr>
          <w:rFonts w:hint="eastAsia"/>
        </w:rPr>
        <w:t>정한나</w:t>
      </w:r>
      <w:r>
        <w:t>’;</w:t>
      </w:r>
    </w:p>
    <w:p w14:paraId="53991EC0" w14:textId="77777777" w:rsidR="008C263F" w:rsidRDefault="008C263F" w:rsidP="00C747AF"/>
    <w:p w14:paraId="0D3C97B3" w14:textId="343D82BE" w:rsidR="00831FA9" w:rsidRDefault="00831FA9" w:rsidP="00831FA9"/>
    <w:p w14:paraId="36CD8871" w14:textId="67C4408F" w:rsidR="008C263F" w:rsidRPr="00D45221" w:rsidRDefault="008C263F" w:rsidP="00831FA9">
      <w:pPr>
        <w:rPr>
          <w:b/>
          <w:bCs/>
          <w:sz w:val="28"/>
          <w:szCs w:val="28"/>
        </w:rPr>
      </w:pPr>
      <w:r w:rsidRPr="00D45221">
        <w:rPr>
          <w:rFonts w:hint="eastAsia"/>
          <w:b/>
          <w:bCs/>
          <w:sz w:val="28"/>
          <w:szCs w:val="28"/>
        </w:rPr>
        <w:lastRenderedPageBreak/>
        <w:t>레코드 삭제</w:t>
      </w:r>
    </w:p>
    <w:p w14:paraId="6EEDAF0C" w14:textId="685A3DCE" w:rsidR="008C263F" w:rsidRDefault="008C263F" w:rsidP="00831FA9"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테이블명</w:t>
      </w:r>
      <w:r>
        <w:t xml:space="preserve"> WHERE </w:t>
      </w:r>
      <w:r>
        <w:rPr>
          <w:rFonts w:hint="eastAsia"/>
        </w:rPr>
        <w:t>조건식</w:t>
      </w:r>
    </w:p>
    <w:p w14:paraId="6901F933" w14:textId="7AABD546" w:rsidR="008C263F" w:rsidRDefault="00345375" w:rsidP="00831FA9">
      <w:r>
        <w:t xml:space="preserve">DELETE FROM </w:t>
      </w:r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>W</w:t>
      </w:r>
      <w:r>
        <w:t>HERE name=’</w:t>
      </w:r>
      <w:r>
        <w:rPr>
          <w:rFonts w:hint="eastAsia"/>
        </w:rPr>
        <w:t>김수련</w:t>
      </w:r>
      <w:r>
        <w:t>’;</w:t>
      </w:r>
    </w:p>
    <w:p w14:paraId="2D21C801" w14:textId="425F009A" w:rsidR="00151D4E" w:rsidRDefault="00D45221" w:rsidP="00831FA9">
      <w:r>
        <w:rPr>
          <w:rFonts w:hint="eastAsia"/>
        </w:rPr>
        <w:t>D</w:t>
      </w:r>
      <w:r>
        <w:t xml:space="preserve">ELETE FROM member; -&gt; </w:t>
      </w:r>
      <w:r>
        <w:rPr>
          <w:rFonts w:hint="eastAsia"/>
        </w:rPr>
        <w:t>전체 레코드 삭제</w:t>
      </w:r>
    </w:p>
    <w:p w14:paraId="33601C07" w14:textId="385B37E3" w:rsidR="00330748" w:rsidRDefault="00330748"/>
    <w:p w14:paraId="1E7BD749" w14:textId="5AB6A206" w:rsidR="00330748" w:rsidRDefault="00330748">
      <w:r w:rsidRPr="00330748">
        <w:t>C:\Users\tj&gt;mysqldump -uroot -p1234 test &gt; test.sql</w:t>
      </w:r>
    </w:p>
    <w:p w14:paraId="4E69E5E0" w14:textId="3128B5BE" w:rsidR="00513E57" w:rsidRDefault="00330748" w:rsidP="00513E57">
      <w:pPr>
        <w:pStyle w:val="afff4"/>
        <w:numPr>
          <w:ilvl w:val="0"/>
          <w:numId w:val="25"/>
        </w:numPr>
      </w:pPr>
      <w:r>
        <w:rPr>
          <w:rFonts w:hint="eastAsia"/>
        </w:rPr>
        <w:t>저 위치에</w:t>
      </w:r>
      <w:r w:rsidR="005D7E86">
        <w:rPr>
          <w:rFonts w:hint="eastAsia"/>
        </w:rPr>
        <w:t xml:space="preserve"> </w:t>
      </w:r>
      <w:r w:rsidR="005D7E86">
        <w:t xml:space="preserve">test </w:t>
      </w:r>
      <w:r w:rsidR="005D7E86">
        <w:rPr>
          <w:rFonts w:hint="eastAsia"/>
        </w:rPr>
        <w:t>데이터베이스가</w:t>
      </w:r>
      <w:r>
        <w:rPr>
          <w:rFonts w:hint="eastAsia"/>
        </w:rPr>
        <w:t xml:space="preserve"> t</w:t>
      </w:r>
      <w:r>
        <w:t xml:space="preserve">est.sql </w:t>
      </w:r>
      <w:r>
        <w:rPr>
          <w:rFonts w:hint="eastAsia"/>
        </w:rPr>
        <w:t>파일</w:t>
      </w:r>
      <w:r w:rsidR="00794B73">
        <w:rPr>
          <w:rFonts w:hint="eastAsia"/>
        </w:rPr>
        <w:t>로</w:t>
      </w:r>
      <w:r>
        <w:rPr>
          <w:rFonts w:hint="eastAsia"/>
        </w:rPr>
        <w:t xml:space="preserve"> 저장됨</w:t>
      </w:r>
    </w:p>
    <w:p w14:paraId="01D0FE4A" w14:textId="28D76BB0" w:rsidR="00513E57" w:rsidRDefault="00513E57" w:rsidP="00513E57">
      <w:r w:rsidRPr="00513E57">
        <w:t>DROP TABLE IF EXISTS `person`;</w:t>
      </w:r>
      <w:r>
        <w:t xml:space="preserve"> -&gt; person </w:t>
      </w:r>
      <w:r>
        <w:rPr>
          <w:rFonts w:hint="eastAsia"/>
        </w:rPr>
        <w:t>테이블이 이미 있으면 지워라</w:t>
      </w:r>
    </w:p>
    <w:p w14:paraId="6B4B037F" w14:textId="45B003B8" w:rsidR="005470A8" w:rsidRDefault="005470A8" w:rsidP="00513E57"/>
    <w:p w14:paraId="0C8B7AD8" w14:textId="2772F407" w:rsidR="009D2E95" w:rsidRDefault="009D2E95" w:rsidP="00513E57">
      <w:r w:rsidRPr="009D2E95">
        <w:t>SELECT 고객번호, 담당자명, 고객회사명, 마일리지 as 포인트, 마일리지*1.1 as "10% 인상된 마일리지" from 고객;</w:t>
      </w:r>
    </w:p>
    <w:p w14:paraId="00088B10" w14:textId="225C7EE6" w:rsidR="009D2E95" w:rsidRDefault="009D2E95" w:rsidP="009D2E95">
      <w:pPr>
        <w:pStyle w:val="afff4"/>
        <w:numPr>
          <w:ilvl w:val="0"/>
          <w:numId w:val="25"/>
        </w:numPr>
      </w:pPr>
      <w:r>
        <w:rPr>
          <w:rFonts w:hint="eastAsia"/>
        </w:rPr>
        <w:t>마일리지*</w:t>
      </w:r>
      <w:r>
        <w:t xml:space="preserve">1.1 </w:t>
      </w:r>
      <w:r>
        <w:rPr>
          <w:rFonts w:hint="eastAsia"/>
        </w:rPr>
        <w:t>가능.</w:t>
      </w:r>
      <w:r>
        <w:t xml:space="preserve"> </w:t>
      </w:r>
      <w:r>
        <w:rPr>
          <w:rFonts w:hint="eastAsia"/>
        </w:rPr>
        <w:t xml:space="preserve">마일리지를 </w:t>
      </w:r>
      <w:r w:rsidRPr="009D2E95">
        <w:t>"10% 인상된 마일리지"</w:t>
      </w:r>
      <w:r>
        <w:rPr>
          <w:rFonts w:hint="eastAsia"/>
        </w:rPr>
        <w:t>로 변경 가능.</w:t>
      </w:r>
    </w:p>
    <w:p w14:paraId="6BDEF87E" w14:textId="77777777" w:rsidR="00170D1E" w:rsidRDefault="0098412A">
      <w:r w:rsidRPr="0098412A">
        <w:t>select 고객번호, 담당자명, 도시, 마일리지 as 포인트 from 고객 where 도시='서울특별시' order by 마일리지 desc;</w:t>
      </w:r>
    </w:p>
    <w:p w14:paraId="065BD455" w14:textId="77777777" w:rsidR="00170D1E" w:rsidRDefault="00170D1E"/>
    <w:p w14:paraId="3005B3B0" w14:textId="31FFBD96" w:rsidR="00170D1E" w:rsidRPr="004E6A25" w:rsidRDefault="00170D1E">
      <w:pPr>
        <w:rPr>
          <w:b/>
          <w:bCs/>
        </w:rPr>
      </w:pPr>
      <w:r w:rsidRPr="004E6A25">
        <w:rPr>
          <w:rFonts w:hint="eastAsia"/>
          <w:b/>
          <w:bCs/>
        </w:rPr>
        <w:t>L</w:t>
      </w:r>
      <w:r w:rsidRPr="004E6A25">
        <w:rPr>
          <w:b/>
          <w:bCs/>
        </w:rPr>
        <w:t xml:space="preserve">imit </w:t>
      </w:r>
      <w:r w:rsidR="00C26699" w:rsidRPr="004E6A25">
        <w:rPr>
          <w:b/>
          <w:bCs/>
        </w:rPr>
        <w:t xml:space="preserve">: </w:t>
      </w:r>
      <w:r w:rsidRPr="004E6A25">
        <w:rPr>
          <w:rFonts w:hint="eastAsia"/>
          <w:b/>
          <w:bCs/>
        </w:rPr>
        <w:t>개수 제한</w:t>
      </w:r>
    </w:p>
    <w:p w14:paraId="21E42F48" w14:textId="661ADF65" w:rsidR="00C26699" w:rsidRDefault="00206DF2" w:rsidP="00944673">
      <w:r>
        <w:t xml:space="preserve">Select * from </w:t>
      </w:r>
      <w:r>
        <w:rPr>
          <w:rFonts w:hint="eastAsia"/>
        </w:rPr>
        <w:t xml:space="preserve">고객 </w:t>
      </w:r>
      <w:r>
        <w:t>limit 3;</w:t>
      </w:r>
      <w:r w:rsidR="00944673">
        <w:rPr>
          <w:rFonts w:hint="eastAsia"/>
        </w:rPr>
        <w:t xml:space="preserve"> </w:t>
      </w:r>
      <w:r w:rsidR="00944673">
        <w:t xml:space="preserve"> -&gt;</w:t>
      </w:r>
      <w:r w:rsidR="00C26699">
        <w:rPr>
          <w:rFonts w:hint="eastAsia"/>
        </w:rPr>
        <w:t xml:space="preserve">고객테이블에서 </w:t>
      </w:r>
      <w:r w:rsidR="00C26699">
        <w:t>1</w:t>
      </w:r>
      <w:r w:rsidR="00C26699">
        <w:rPr>
          <w:rFonts w:hint="eastAsia"/>
        </w:rPr>
        <w:t xml:space="preserve">행부터 시작하여 </w:t>
      </w:r>
      <w:r w:rsidR="00C26699">
        <w:t>3</w:t>
      </w:r>
      <w:r w:rsidR="00C26699">
        <w:rPr>
          <w:rFonts w:hint="eastAsia"/>
        </w:rPr>
        <w:t>개의 고객정보를 조회</w:t>
      </w:r>
    </w:p>
    <w:p w14:paraId="7E9297D7" w14:textId="30E38F07" w:rsidR="00206DF2" w:rsidRDefault="00206DF2" w:rsidP="001E7911">
      <w:r>
        <w:t xml:space="preserve">Select * from </w:t>
      </w:r>
      <w:r>
        <w:rPr>
          <w:rFonts w:hint="eastAsia"/>
        </w:rPr>
        <w:t xml:space="preserve">고객 </w:t>
      </w:r>
      <w:r>
        <w:t>limit 10, 3;</w:t>
      </w:r>
      <w:r w:rsidR="001E7911">
        <w:rPr>
          <w:rFonts w:hint="eastAsia"/>
        </w:rPr>
        <w:t xml:space="preserve"> </w:t>
      </w:r>
      <w:r w:rsidR="001E7911">
        <w:t xml:space="preserve"> -&gt;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행부터 </w:t>
      </w:r>
      <w:r>
        <w:t>3</w:t>
      </w:r>
      <w:r>
        <w:rPr>
          <w:rFonts w:hint="eastAsia"/>
        </w:rPr>
        <w:t>개 보여줌</w:t>
      </w:r>
    </w:p>
    <w:p w14:paraId="2F85F360" w14:textId="43CF745C" w:rsidR="004E6A25" w:rsidRDefault="004E6A25" w:rsidP="001E7911">
      <w:r w:rsidRPr="004E6A25">
        <w:t>Select * from 고객 order by 마일리지 desc limit 3;</w:t>
      </w:r>
      <w:r w:rsidR="001E7911">
        <w:rPr>
          <w:rFonts w:hint="eastAsia"/>
        </w:rPr>
        <w:t xml:space="preserve"> </w:t>
      </w:r>
      <w:r w:rsidR="001E7911">
        <w:t xml:space="preserve"> -&gt; </w:t>
      </w:r>
      <w:r>
        <w:rPr>
          <w:rFonts w:hint="eastAsia"/>
        </w:rPr>
        <w:t xml:space="preserve">마일리지 많은 </w:t>
      </w:r>
      <w:r>
        <w:t>3</w:t>
      </w:r>
      <w:r>
        <w:rPr>
          <w:rFonts w:hint="eastAsia"/>
        </w:rPr>
        <w:t>명</w:t>
      </w:r>
    </w:p>
    <w:p w14:paraId="76CFA59A" w14:textId="6A8C735C" w:rsidR="00415B73" w:rsidRDefault="00415B73" w:rsidP="00415B73">
      <w:r w:rsidRPr="00415B73">
        <w:t xml:space="preserve">Select </w:t>
      </w:r>
      <w:r w:rsidRPr="008B1AE5">
        <w:rPr>
          <w:b/>
          <w:bCs/>
        </w:rPr>
        <w:t>distinct</w:t>
      </w:r>
      <w:r w:rsidRPr="00415B73">
        <w:t xml:space="preserve"> 도시 from 고객;</w:t>
      </w:r>
      <w:r>
        <w:rPr>
          <w:rFonts w:hint="eastAsia"/>
        </w:rPr>
        <w:t xml:space="preserve"> </w:t>
      </w:r>
      <w:r>
        <w:t xml:space="preserve"> -&gt; </w:t>
      </w:r>
      <w:r>
        <w:rPr>
          <w:rFonts w:hint="eastAsia"/>
        </w:rPr>
        <w:t>중복 데이터 제거</w:t>
      </w:r>
    </w:p>
    <w:p w14:paraId="3901F880" w14:textId="77777777" w:rsidR="00411B2D" w:rsidRDefault="008B1AE5" w:rsidP="00415B73">
      <w:r w:rsidRPr="008B1AE5">
        <w:t xml:space="preserve">Select 23+5 as 더하기, </w:t>
      </w:r>
    </w:p>
    <w:p w14:paraId="747B17CB" w14:textId="77777777" w:rsidR="00411B2D" w:rsidRDefault="008B1AE5" w:rsidP="00415B73">
      <w:r w:rsidRPr="008B1AE5">
        <w:t xml:space="preserve">23-5 as 빼기, </w:t>
      </w:r>
    </w:p>
    <w:p w14:paraId="6648CEC0" w14:textId="77777777" w:rsidR="00411B2D" w:rsidRDefault="008B1AE5" w:rsidP="00415B73">
      <w:r w:rsidRPr="008B1AE5">
        <w:t xml:space="preserve">5*2 as 곱하기, </w:t>
      </w:r>
    </w:p>
    <w:p w14:paraId="6C0166A6" w14:textId="77777777" w:rsidR="00411B2D" w:rsidRDefault="008B1AE5" w:rsidP="00415B73">
      <w:r w:rsidRPr="008B1AE5">
        <w:t xml:space="preserve">23/5 as 실수나누기, </w:t>
      </w:r>
    </w:p>
    <w:p w14:paraId="04E335EA" w14:textId="77777777" w:rsidR="00411B2D" w:rsidRDefault="008B1AE5" w:rsidP="00415B73">
      <w:r w:rsidRPr="008B1AE5">
        <w:t xml:space="preserve">23 div 5 as 정수나누기, </w:t>
      </w:r>
    </w:p>
    <w:p w14:paraId="30D26655" w14:textId="77777777" w:rsidR="00411B2D" w:rsidRDefault="008B1AE5" w:rsidP="00415B73">
      <w:r w:rsidRPr="008B1AE5">
        <w:lastRenderedPageBreak/>
        <w:t xml:space="preserve">23%5 as 나머지1, </w:t>
      </w:r>
    </w:p>
    <w:p w14:paraId="2932732E" w14:textId="1B97FD05" w:rsidR="008B1AE5" w:rsidRDefault="008B1AE5" w:rsidP="00415B73">
      <w:r w:rsidRPr="008B1AE5">
        <w:t>23 mod 5 as 나머지2;</w:t>
      </w:r>
    </w:p>
    <w:p w14:paraId="18A21443" w14:textId="74B6602A" w:rsidR="00C26A3A" w:rsidRDefault="00C26A3A" w:rsidP="00415B73">
      <w:r w:rsidRPr="00C26A3A">
        <w:t>Select 23&gt;=5, 23&lt;=5, 5&gt;5 , 23&lt;23, 23=23, 23!=5, 23&lt;&gt;23;</w:t>
      </w:r>
    </w:p>
    <w:p w14:paraId="13941AE7" w14:textId="01F9C690" w:rsidR="00C26A3A" w:rsidRDefault="00C26A3A" w:rsidP="00C26A3A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, 0, 0, 0, 1, 1, 0</w:t>
      </w:r>
    </w:p>
    <w:p w14:paraId="664344FF" w14:textId="51021A3C" w:rsidR="00C319EE" w:rsidRDefault="00C319EE" w:rsidP="00C319EE">
      <w:r w:rsidRPr="00C319EE">
        <w:t>select * from 고객 where 담당자직위 !=</w:t>
      </w:r>
      <w:r>
        <w:t xml:space="preserve"> </w:t>
      </w:r>
      <w:r w:rsidRPr="00C319EE">
        <w:t>'대표 이사';</w:t>
      </w:r>
    </w:p>
    <w:p w14:paraId="3D5240DE" w14:textId="19608CA4" w:rsidR="00C319EE" w:rsidRDefault="00C319EE" w:rsidP="00C319EE">
      <w:r w:rsidRPr="00C319EE">
        <w:t xml:space="preserve">select * from 고객 where 담당자직위 </w:t>
      </w:r>
      <w:r>
        <w:t xml:space="preserve">&lt;&gt; </w:t>
      </w:r>
      <w:r w:rsidRPr="00C319EE">
        <w:t>'대표 이사';</w:t>
      </w:r>
    </w:p>
    <w:p w14:paraId="2800406D" w14:textId="5EFF1D30" w:rsidR="007841D4" w:rsidRDefault="001E420E" w:rsidP="00C319EE">
      <w:r w:rsidRPr="001E420E">
        <w:t>select * from 고객 where 지역="";</w:t>
      </w:r>
      <w:r w:rsidR="00AB1F9E">
        <w:t xml:space="preserve">  -&gt; </w:t>
      </w:r>
      <w:r w:rsidR="00AB1F9E">
        <w:rPr>
          <w:rFonts w:hint="eastAsia"/>
        </w:rPr>
        <w:t>빈문자열</w:t>
      </w:r>
    </w:p>
    <w:p w14:paraId="21422A6B" w14:textId="01E3E32A" w:rsidR="001E420E" w:rsidRDefault="001E420E" w:rsidP="00C319EE">
      <w:r w:rsidRPr="001E420E">
        <w:t>select * from 고객 where 지역</w:t>
      </w:r>
      <w:r>
        <w:t xml:space="preserve"> </w:t>
      </w:r>
      <w:r>
        <w:rPr>
          <w:rFonts w:hint="eastAsia"/>
        </w:rPr>
        <w:t>i</w:t>
      </w:r>
      <w:r>
        <w:t>s null</w:t>
      </w:r>
      <w:r w:rsidRPr="001E420E">
        <w:t>;</w:t>
      </w:r>
      <w:r w:rsidR="00FF125D">
        <w:t xml:space="preserve">  -&gt; </w:t>
      </w:r>
      <w:r w:rsidR="00AB1F9E">
        <w:t>null</w:t>
      </w:r>
    </w:p>
    <w:p w14:paraId="1E8E7270" w14:textId="186BF408" w:rsidR="00AB1F9E" w:rsidRPr="007D3314" w:rsidRDefault="00AB1F9E" w:rsidP="00C319EE">
      <w:pPr>
        <w:rPr>
          <w:b/>
          <w:bCs/>
        </w:rPr>
      </w:pPr>
      <w:r w:rsidRPr="007D3314">
        <w:rPr>
          <w:rFonts w:hint="eastAsia"/>
          <w:b/>
          <w:bCs/>
        </w:rPr>
        <w:t xml:space="preserve">빈 문자열을 </w:t>
      </w:r>
      <w:r w:rsidRPr="007D3314">
        <w:rPr>
          <w:b/>
          <w:bCs/>
        </w:rPr>
        <w:t>null</w:t>
      </w:r>
      <w:r w:rsidRPr="007D3314">
        <w:rPr>
          <w:rFonts w:hint="eastAsia"/>
          <w:b/>
          <w:bCs/>
        </w:rPr>
        <w:t>로 변경</w:t>
      </w:r>
      <w:r w:rsidR="00031F1F">
        <w:rPr>
          <w:rFonts w:hint="eastAsia"/>
          <w:b/>
          <w:bCs/>
        </w:rPr>
        <w:t>할 건데 안전모드가 걸려 있는 경우(E</w:t>
      </w:r>
      <w:r w:rsidR="00031F1F">
        <w:rPr>
          <w:b/>
          <w:bCs/>
        </w:rPr>
        <w:t>rror 1175)</w:t>
      </w:r>
    </w:p>
    <w:p w14:paraId="54890764" w14:textId="730A56FB" w:rsidR="007063AD" w:rsidRDefault="007063AD" w:rsidP="007063AD">
      <w:pPr>
        <w:ind w:firstLineChars="100" w:firstLine="220"/>
      </w:pPr>
      <w:r>
        <w:rPr>
          <w:rFonts w:hint="eastAsia"/>
        </w:rPr>
        <w:t>방법1</w:t>
      </w:r>
      <w:r>
        <w:t>)</w:t>
      </w:r>
    </w:p>
    <w:p w14:paraId="10ECFD97" w14:textId="607DC8B1" w:rsidR="00437E53" w:rsidRDefault="00437E53" w:rsidP="00C319EE">
      <w:r>
        <w:t>Set SQL_SAFE_UPDATES</w:t>
      </w:r>
      <w:r w:rsidR="00A22297">
        <w:t xml:space="preserve"> </w:t>
      </w:r>
      <w:r>
        <w:t>=</w:t>
      </w:r>
      <w:r w:rsidR="00A22297">
        <w:t xml:space="preserve"> </w:t>
      </w:r>
      <w:r>
        <w:t>0;</w:t>
      </w:r>
      <w:r w:rsidR="00FD2D17">
        <w:t xml:space="preserve"> </w:t>
      </w:r>
    </w:p>
    <w:p w14:paraId="4E387819" w14:textId="17DCD71F" w:rsidR="00AB1F9E" w:rsidRDefault="00AB1F9E" w:rsidP="00C319EE">
      <w:r>
        <w:t xml:space="preserve">Update </w:t>
      </w:r>
      <w:r>
        <w:rPr>
          <w:rFonts w:hint="eastAsia"/>
        </w:rPr>
        <w:t xml:space="preserve">고객 </w:t>
      </w:r>
      <w:r>
        <w:t xml:space="preserve">set </w:t>
      </w:r>
      <w:r>
        <w:rPr>
          <w:rFonts w:hint="eastAsia"/>
        </w:rPr>
        <w:t>지역</w:t>
      </w:r>
      <w:r>
        <w:t xml:space="preserve">=null </w:t>
      </w: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지역=</w:t>
      </w:r>
      <w:r>
        <w:t xml:space="preserve">’’ </w:t>
      </w:r>
      <w:r>
        <w:rPr>
          <w:rFonts w:hint="eastAsia"/>
        </w:rPr>
        <w:t>a</w:t>
      </w:r>
      <w:r>
        <w:t xml:space="preserve">nd </w:t>
      </w:r>
      <w:r>
        <w:rPr>
          <w:rFonts w:hint="eastAsia"/>
        </w:rPr>
        <w:t xml:space="preserve">고객번호 </w:t>
      </w:r>
      <w:r>
        <w:t>is not null;</w:t>
      </w:r>
    </w:p>
    <w:p w14:paraId="5740F5A3" w14:textId="78942B13" w:rsidR="00AB1F9E" w:rsidRDefault="001C232D" w:rsidP="00FD2D17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빈 문자열인 지역을 </w:t>
      </w:r>
      <w:r>
        <w:t>null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근데 </w:t>
      </w:r>
      <w:r>
        <w:t>update</w:t>
      </w:r>
      <w:r>
        <w:rPr>
          <w:rFonts w:hint="eastAsia"/>
        </w:rPr>
        <w:t>가 안전 모드로 설정되어 있어서 안 됨.</w:t>
      </w:r>
      <w:r>
        <w:t xml:space="preserve"> </w:t>
      </w:r>
      <w:r>
        <w:rPr>
          <w:rFonts w:hint="eastAsia"/>
        </w:rPr>
        <w:t xml:space="preserve">그래서 안전모드를 </w:t>
      </w:r>
      <w:r>
        <w:t>0</w:t>
      </w:r>
      <w:r>
        <w:rPr>
          <w:rFonts w:hint="eastAsia"/>
        </w:rPr>
        <w:t xml:space="preserve">으로 바꾸고 </w:t>
      </w:r>
      <w:r>
        <w:t>null</w:t>
      </w:r>
      <w:r>
        <w:rPr>
          <w:rFonts w:hint="eastAsia"/>
        </w:rPr>
        <w:t>로 변경.</w:t>
      </w:r>
    </w:p>
    <w:p w14:paraId="6745666B" w14:textId="6EFA7DBC" w:rsidR="001C232D" w:rsidRDefault="001C232D" w:rsidP="00FD2D17">
      <w:pPr>
        <w:pStyle w:val="afff4"/>
        <w:numPr>
          <w:ilvl w:val="0"/>
          <w:numId w:val="25"/>
        </w:numPr>
      </w:pPr>
      <w:r>
        <w:rPr>
          <w:rFonts w:hint="eastAsia"/>
        </w:rPr>
        <w:t xml:space="preserve">끝나면 </w:t>
      </w:r>
      <w:r>
        <w:t xml:space="preserve">set SQL_SAFE_UPDATES = 1; </w:t>
      </w:r>
      <w:r>
        <w:rPr>
          <w:rFonts w:hint="eastAsia"/>
        </w:rPr>
        <w:t>해서 원래대로 변경</w:t>
      </w:r>
    </w:p>
    <w:p w14:paraId="417DF8D6" w14:textId="721CF27D" w:rsidR="00AB1F9E" w:rsidRDefault="007063AD" w:rsidP="007063AD">
      <w:pPr>
        <w:ind w:firstLineChars="100" w:firstLine="220"/>
      </w:pPr>
      <w:r>
        <w:rPr>
          <w:rFonts w:hint="eastAsia"/>
        </w:rPr>
        <w:t>방법2</w:t>
      </w:r>
      <w:r>
        <w:t>)</w:t>
      </w:r>
    </w:p>
    <w:p w14:paraId="6F823AF6" w14:textId="451AA6DC" w:rsidR="007063AD" w:rsidRDefault="007063AD" w:rsidP="00C319EE">
      <w:r w:rsidRPr="007063AD">
        <w:t>Edit&gt; Preferences &gt; SQL Editor &gt; Safe Updates 옵션</w:t>
      </w:r>
      <w:r>
        <w:rPr>
          <w:rFonts w:hint="eastAsia"/>
        </w:rPr>
        <w:t xml:space="preserve"> 체크 해제</w:t>
      </w:r>
      <w:r w:rsidRPr="007063AD">
        <w:t xml:space="preserve"> 후 </w:t>
      </w:r>
      <w:r w:rsidR="006326A6">
        <w:rPr>
          <w:rFonts w:hint="eastAsia"/>
        </w:rPr>
        <w:t xml:space="preserve">프로그램 </w:t>
      </w:r>
      <w:r w:rsidRPr="007063AD">
        <w:t>재</w:t>
      </w:r>
      <w:r w:rsidR="006326A6">
        <w:rPr>
          <w:rFonts w:hint="eastAsia"/>
        </w:rPr>
        <w:t>실행</w:t>
      </w:r>
    </w:p>
    <w:p w14:paraId="2A803019" w14:textId="3C7FAB69" w:rsidR="00BB6429" w:rsidRDefault="00BB6429" w:rsidP="00C319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AA1AA" wp14:editId="319F0496">
                <wp:simplePos x="0" y="0"/>
                <wp:positionH relativeFrom="column">
                  <wp:posOffset>47625</wp:posOffset>
                </wp:positionH>
                <wp:positionV relativeFrom="paragraph">
                  <wp:posOffset>814705</wp:posOffset>
                </wp:positionV>
                <wp:extent cx="438150" cy="42862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CF3EA" id="직사각형 12" o:spid="_x0000_s1026" style="position:absolute;left:0;text-align:left;margin-left:3.75pt;margin-top:64.15pt;width:34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BD83629" wp14:editId="510C33B3">
            <wp:extent cx="5731510" cy="118808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879" w14:textId="4B5BF5E2" w:rsidR="00BB6429" w:rsidRDefault="00BB6429" w:rsidP="00C319EE"/>
    <w:p w14:paraId="030BE341" w14:textId="5245C637" w:rsidR="00E56A1B" w:rsidRDefault="00AF1310" w:rsidP="00E56A1B">
      <w:r>
        <w:rPr>
          <w:rFonts w:hint="eastAsia"/>
        </w:rPr>
        <w:t>S</w:t>
      </w:r>
      <w:r>
        <w:t>ELECT</w:t>
      </w:r>
      <w:r w:rsidR="00E56A1B" w:rsidRPr="00E56A1B">
        <w:t xml:space="preserve">고객번호, 담당자명, 담당자직위 </w:t>
      </w:r>
      <w:r>
        <w:t>FROM</w:t>
      </w:r>
      <w:r w:rsidR="00E56A1B" w:rsidRPr="00E56A1B">
        <w:t xml:space="preserve"> 고객 </w:t>
      </w:r>
      <w:r>
        <w:t>WHERE</w:t>
      </w:r>
      <w:r w:rsidR="00E56A1B" w:rsidRPr="00E56A1B">
        <w:t xml:space="preserve"> 담당자직위 </w:t>
      </w:r>
      <w:r>
        <w:t>IN</w:t>
      </w:r>
      <w:r w:rsidR="00101DB4">
        <w:t xml:space="preserve"> </w:t>
      </w:r>
      <w:r w:rsidR="00E56A1B" w:rsidRPr="00E56A1B">
        <w:t>('영업 과장','마케팅 과장');</w:t>
      </w:r>
      <w:r w:rsidR="00E56A1B">
        <w:rPr>
          <w:rFonts w:hint="eastAsia"/>
        </w:rPr>
        <w:t xml:space="preserve"> </w:t>
      </w:r>
      <w:r w:rsidR="00E56A1B">
        <w:t xml:space="preserve">  -&gt; </w:t>
      </w:r>
      <w:r w:rsidR="00AB6A04">
        <w:t xml:space="preserve">or </w:t>
      </w:r>
      <w:r w:rsidR="00E56A1B">
        <w:rPr>
          <w:rFonts w:hint="eastAsia"/>
        </w:rPr>
        <w:t xml:space="preserve">조건이 여러 개일 경우 </w:t>
      </w:r>
      <w:r w:rsidR="00E56A1B" w:rsidRPr="00101DB4">
        <w:rPr>
          <w:rFonts w:hint="eastAsia"/>
          <w:b/>
          <w:bCs/>
        </w:rPr>
        <w:t>I</w:t>
      </w:r>
      <w:r w:rsidR="00E56A1B" w:rsidRPr="00101DB4">
        <w:rPr>
          <w:b/>
          <w:bCs/>
        </w:rPr>
        <w:t>N</w:t>
      </w:r>
      <w:r w:rsidR="00E56A1B">
        <w:t xml:space="preserve"> </w:t>
      </w:r>
      <w:r w:rsidR="00E56A1B">
        <w:rPr>
          <w:rFonts w:hint="eastAsia"/>
        </w:rPr>
        <w:t>사용</w:t>
      </w:r>
    </w:p>
    <w:p w14:paraId="1594E7AD" w14:textId="13EA1463" w:rsidR="00CC69FF" w:rsidRDefault="002B29A8" w:rsidP="00E56A1B">
      <w:r w:rsidRPr="002B29A8">
        <w:t>select 담당자명, 마일리지 from 고객 where 마일리지 BETWEEN 100000 AND 200000 ;</w:t>
      </w:r>
    </w:p>
    <w:p w14:paraId="161CE160" w14:textId="79F9A4F3" w:rsidR="002B29A8" w:rsidRDefault="002B29A8" w:rsidP="002B29A8">
      <w:pPr>
        <w:pStyle w:val="afff4"/>
        <w:numPr>
          <w:ilvl w:val="0"/>
          <w:numId w:val="25"/>
        </w:num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만 </w:t>
      </w:r>
      <w:r>
        <w:t>~ 20</w:t>
      </w:r>
      <w:r>
        <w:rPr>
          <w:rFonts w:hint="eastAsia"/>
        </w:rPr>
        <w:t>만</w:t>
      </w:r>
    </w:p>
    <w:p w14:paraId="7939F52F" w14:textId="1E791F65" w:rsidR="00D01FFE" w:rsidRDefault="00D01FFE" w:rsidP="00D01FFE">
      <w:r w:rsidRPr="00D01FFE">
        <w:lastRenderedPageBreak/>
        <w:t>SELECT * FROM 고객 WHERE 도시 LIKE '%광역시' AND (고객번호 like '_C%' or 고객번호 like '__C%');</w:t>
      </w:r>
      <w:r>
        <w:t xml:space="preserve">  -&gt; </w:t>
      </w:r>
      <w:r>
        <w:rPr>
          <w:rFonts w:hint="eastAsia"/>
        </w:rPr>
        <w:t>두</w:t>
      </w:r>
      <w:r w:rsidR="00245834">
        <w:rPr>
          <w:rFonts w:hint="eastAsia"/>
        </w:rPr>
        <w:t xml:space="preserve"> </w:t>
      </w:r>
      <w:r>
        <w:rPr>
          <w:rFonts w:hint="eastAsia"/>
        </w:rPr>
        <w:t xml:space="preserve">번째 글자가 </w:t>
      </w:r>
      <w:r>
        <w:t>C</w:t>
      </w:r>
      <w:r>
        <w:rPr>
          <w:rFonts w:hint="eastAsia"/>
        </w:rPr>
        <w:t xml:space="preserve">인 경우 </w:t>
      </w:r>
      <w:r>
        <w:t xml:space="preserve">or </w:t>
      </w:r>
      <w:r>
        <w:rPr>
          <w:rFonts w:hint="eastAsia"/>
        </w:rPr>
        <w:t xml:space="preserve">세 번째 글자가 </w:t>
      </w:r>
      <w:r>
        <w:t>C</w:t>
      </w:r>
      <w:r>
        <w:rPr>
          <w:rFonts w:hint="eastAsia"/>
        </w:rPr>
        <w:t>인 경우</w:t>
      </w:r>
    </w:p>
    <w:p w14:paraId="03364C20" w14:textId="27B6356B" w:rsidR="00BB6429" w:rsidRDefault="00BB6429" w:rsidP="00C319EE"/>
    <w:p w14:paraId="7C6611CC" w14:textId="44B95864" w:rsidR="00245834" w:rsidRDefault="00245834" w:rsidP="00C319EE">
      <w:pPr>
        <w:rPr>
          <w:rFonts w:hint="eastAsia"/>
        </w:rPr>
      </w:pPr>
      <w:r>
        <w:rPr>
          <w:rFonts w:hint="eastAsia"/>
        </w:rPr>
        <w:t>조건의 우선순위</w:t>
      </w:r>
    </w:p>
    <w:p w14:paraId="248BD15E" w14:textId="37510539" w:rsidR="00245834" w:rsidRDefault="00245834" w:rsidP="00C319EE">
      <w:r>
        <w:rPr>
          <w:noProof/>
        </w:rPr>
        <w:drawing>
          <wp:inline distT="0" distB="0" distL="0" distR="0" wp14:anchorId="37C23478" wp14:editId="7EC6AFD5">
            <wp:extent cx="5276850" cy="4073974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53" cy="40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19D5" wp14:editId="03D0FBC2">
            <wp:extent cx="5724525" cy="3343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2896" w14:textId="70BBCF28" w:rsidR="00245834" w:rsidRDefault="00245834" w:rsidP="00C319EE"/>
    <w:p w14:paraId="700720CC" w14:textId="663BE95A" w:rsidR="00245834" w:rsidRDefault="00F855FD" w:rsidP="00C319EE">
      <w:r>
        <w:rPr>
          <w:rFonts w:hint="eastAsia"/>
        </w:rPr>
        <w:t>글자의 길이</w:t>
      </w:r>
    </w:p>
    <w:p w14:paraId="2F14160F" w14:textId="34866041" w:rsidR="00F855FD" w:rsidRDefault="00405D87" w:rsidP="00F855FD">
      <w:r>
        <w:t>SELECT</w:t>
      </w:r>
      <w:r w:rsidR="00F855FD">
        <w:t xml:space="preserve"> </w:t>
      </w:r>
      <w:r>
        <w:t>CHAR_LENGTH</w:t>
      </w:r>
      <w:r w:rsidR="00F855FD">
        <w:t>('HELLO')</w:t>
      </w:r>
      <w:r w:rsidR="00F855FD">
        <w:tab/>
        <w:t xml:space="preserve">// </w:t>
      </w:r>
      <w:r w:rsidR="00F855FD">
        <w:rPr>
          <w:rFonts w:hint="eastAsia"/>
        </w:rPr>
        <w:t>영문자 개수 반환.</w:t>
      </w:r>
      <w:r w:rsidR="00F855FD">
        <w:t xml:space="preserve"> 5</w:t>
      </w:r>
    </w:p>
    <w:p w14:paraId="309EF8A5" w14:textId="3DAA619D" w:rsidR="00F855FD" w:rsidRDefault="00F855FD" w:rsidP="00F855FD">
      <w:r>
        <w:t>,LENGTH('HELLO')</w:t>
      </w:r>
      <w:r>
        <w:tab/>
        <w:t xml:space="preserve">// </w:t>
      </w:r>
      <w:r>
        <w:rPr>
          <w:rFonts w:hint="eastAsia"/>
        </w:rPr>
        <w:t xml:space="preserve">영문자 바이트 수. </w:t>
      </w:r>
      <w:r>
        <w:t>5</w:t>
      </w:r>
    </w:p>
    <w:p w14:paraId="5DB59873" w14:textId="7BA31C3A" w:rsidR="00F855FD" w:rsidRDefault="00F855FD" w:rsidP="00F855FD">
      <w:r>
        <w:t>,</w:t>
      </w:r>
      <w:r w:rsidR="00405D87">
        <w:rPr>
          <w:rFonts w:hint="eastAsia"/>
        </w:rPr>
        <w:t>C</w:t>
      </w:r>
      <w:r w:rsidR="00405D87">
        <w:t>HAR</w:t>
      </w:r>
      <w:r>
        <w:t>_</w:t>
      </w:r>
      <w:r w:rsidR="00405D87">
        <w:t>LENGTH</w:t>
      </w:r>
      <w:r>
        <w:t>('안녕')</w:t>
      </w:r>
      <w:r>
        <w:tab/>
        <w:t xml:space="preserve">// </w:t>
      </w:r>
      <w:r>
        <w:rPr>
          <w:rFonts w:hint="eastAsia"/>
        </w:rPr>
        <w:t>문자 개수.</w:t>
      </w:r>
      <w:r>
        <w:t xml:space="preserve"> 2</w:t>
      </w:r>
    </w:p>
    <w:p w14:paraId="36608D3C" w14:textId="709F4464" w:rsidR="00F855FD" w:rsidRDefault="00F855FD" w:rsidP="00F855FD">
      <w:r>
        <w:t>,LENGTH('안녕');</w:t>
      </w:r>
      <w:r>
        <w:tab/>
        <w:t xml:space="preserve">// </w:t>
      </w:r>
      <w:r>
        <w:rPr>
          <w:rFonts w:hint="eastAsia"/>
        </w:rPr>
        <w:t>문자 바이트 수</w:t>
      </w:r>
      <w:r>
        <w:t>. 5</w:t>
      </w:r>
    </w:p>
    <w:p w14:paraId="290FAA04" w14:textId="7CEA5FC6" w:rsidR="00F20185" w:rsidRDefault="00F20185" w:rsidP="00F855FD"/>
    <w:p w14:paraId="466933DA" w14:textId="22D1CEF4" w:rsidR="00F20185" w:rsidRDefault="00F20185" w:rsidP="00F855FD">
      <w:r>
        <w:rPr>
          <w:rFonts w:hint="eastAsia"/>
        </w:rPr>
        <w:t>S</w:t>
      </w:r>
      <w:r>
        <w:t>ELECT CONCAT(‘DREAMES’, ‘COME’, ‘TRUE’)</w:t>
      </w:r>
      <w:r>
        <w:tab/>
        <w:t xml:space="preserve">// </w:t>
      </w:r>
      <w:r>
        <w:rPr>
          <w:rFonts w:hint="eastAsia"/>
        </w:rPr>
        <w:t>붙어서 나옴.</w:t>
      </w:r>
      <w:r>
        <w:t xml:space="preserve"> DREAMESCOMETRUE</w:t>
      </w:r>
    </w:p>
    <w:p w14:paraId="63D1B149" w14:textId="0A9E8DE0" w:rsidR="00F20185" w:rsidRPr="00F20185" w:rsidRDefault="00F20185" w:rsidP="00F855FD">
      <w:pPr>
        <w:rPr>
          <w:rFonts w:hint="eastAsia"/>
        </w:rPr>
      </w:pPr>
      <w:r>
        <w:t>, CONCAT_WS(‘-‘, ‘2025’, ‘04’, ‘10’);</w:t>
      </w:r>
      <w:r>
        <w:tab/>
        <w:t>// 2025-04-10</w:t>
      </w:r>
    </w:p>
    <w:p w14:paraId="0DBF3F41" w14:textId="354AA621" w:rsidR="00F20185" w:rsidRDefault="00F20185" w:rsidP="00F855FD"/>
    <w:p w14:paraId="0BD41436" w14:textId="2CDE2547" w:rsidR="00CF2D1C" w:rsidRDefault="00CF2D1C" w:rsidP="00F855FD">
      <w:r w:rsidRPr="00CF2D1C">
        <w:t>SELECT LEFT('SQL 완전정복', 3);</w:t>
      </w:r>
      <w:r>
        <w:tab/>
        <w:t>//</w:t>
      </w:r>
      <w:r>
        <w:rPr>
          <w:rFonts w:hint="eastAsia"/>
        </w:rPr>
        <w:t xml:space="preserve"> 왼쪽부터 </w:t>
      </w:r>
      <w:r>
        <w:t>3</w:t>
      </w:r>
      <w:r>
        <w:rPr>
          <w:rFonts w:hint="eastAsia"/>
        </w:rPr>
        <w:t>글자만 추출</w:t>
      </w:r>
    </w:p>
    <w:p w14:paraId="6148D082" w14:textId="65DEC6A5" w:rsidR="000C76B1" w:rsidRDefault="000C76B1" w:rsidP="00F855FD">
      <w:r>
        <w:rPr>
          <w:noProof/>
        </w:rPr>
        <w:drawing>
          <wp:inline distT="0" distB="0" distL="0" distR="0" wp14:anchorId="6D9F2CCF" wp14:editId="285527A6">
            <wp:extent cx="5731510" cy="99377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A2C0" w14:textId="668EE556" w:rsidR="000C76B1" w:rsidRDefault="000C76B1" w:rsidP="00F855FD"/>
    <w:p w14:paraId="23F010A6" w14:textId="2C93E400" w:rsidR="00E602E8" w:rsidRPr="004B54D0" w:rsidRDefault="00E602E8" w:rsidP="000C76B1">
      <w:pPr>
        <w:rPr>
          <w:rFonts w:hint="eastAsia"/>
          <w:b/>
          <w:bCs/>
        </w:rPr>
      </w:pPr>
      <w:r w:rsidRPr="004B54D0">
        <w:rPr>
          <w:rFonts w:hint="eastAsia"/>
          <w:b/>
          <w:bCs/>
        </w:rPr>
        <w:t>S</w:t>
      </w:r>
      <w:r w:rsidRPr="004B54D0">
        <w:rPr>
          <w:b/>
          <w:bCs/>
        </w:rPr>
        <w:t>UBSTR(</w:t>
      </w:r>
      <w:r w:rsidRPr="004B54D0">
        <w:rPr>
          <w:rFonts w:hint="eastAsia"/>
          <w:b/>
          <w:bCs/>
        </w:rPr>
        <w:t>문자열,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시작위치,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길이)</w:t>
      </w:r>
      <w:r w:rsidRPr="004B54D0">
        <w:rPr>
          <w:b/>
          <w:bCs/>
        </w:rPr>
        <w:t xml:space="preserve"> OR </w:t>
      </w:r>
      <w:r w:rsidRPr="004B54D0">
        <w:rPr>
          <w:rFonts w:hint="eastAsia"/>
          <w:b/>
          <w:bCs/>
        </w:rPr>
        <w:t>S</w:t>
      </w:r>
      <w:r w:rsidRPr="004B54D0">
        <w:rPr>
          <w:b/>
          <w:bCs/>
        </w:rPr>
        <w:t>UBSTRING(</w:t>
      </w:r>
      <w:r w:rsidRPr="004B54D0">
        <w:rPr>
          <w:rFonts w:hint="eastAsia"/>
          <w:b/>
          <w:bCs/>
        </w:rPr>
        <w:t>문자열,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시작위치,</w:t>
      </w:r>
      <w:r w:rsidRPr="004B54D0">
        <w:rPr>
          <w:b/>
          <w:bCs/>
        </w:rPr>
        <w:t xml:space="preserve"> </w:t>
      </w:r>
      <w:r w:rsidRPr="004B54D0">
        <w:rPr>
          <w:rFonts w:hint="eastAsia"/>
          <w:b/>
          <w:bCs/>
        </w:rPr>
        <w:t>길이)</w:t>
      </w:r>
    </w:p>
    <w:p w14:paraId="66E6E496" w14:textId="27C0A113" w:rsidR="000C76B1" w:rsidRDefault="000C76B1" w:rsidP="000C76B1">
      <w:pPr>
        <w:rPr>
          <w:rFonts w:hint="eastAsia"/>
        </w:rPr>
      </w:pPr>
      <w:r>
        <w:t>SELECT SUBSTRING_INDEX('서울시 동작구 흑석로', ' ', 2)</w:t>
      </w:r>
      <w:r>
        <w:tab/>
        <w:t xml:space="preserve">// </w:t>
      </w:r>
      <w:r>
        <w:rPr>
          <w:rFonts w:hint="eastAsia"/>
        </w:rPr>
        <w:t>서울시 동작구</w:t>
      </w:r>
    </w:p>
    <w:p w14:paraId="1300F9FF" w14:textId="1CFAF570" w:rsidR="000C76B1" w:rsidRDefault="000C76B1" w:rsidP="000C76B1">
      <w:r>
        <w:t xml:space="preserve">      ,SUBSTRING_INDEX('서울시 동작구 흑석로', ' ', -2);</w:t>
      </w:r>
      <w:r>
        <w:tab/>
        <w:t>//</w:t>
      </w:r>
      <w:r>
        <w:rPr>
          <w:rFonts w:hint="eastAsia"/>
        </w:rPr>
        <w:t xml:space="preserve"> 동작구 흑석로</w:t>
      </w:r>
    </w:p>
    <w:p w14:paraId="62A67AC4" w14:textId="5369E5EC" w:rsidR="00E602E8" w:rsidRPr="00F27191" w:rsidRDefault="00D513BF" w:rsidP="000C76B1">
      <w:pPr>
        <w:rPr>
          <w:rFonts w:hint="eastAsia"/>
          <w:b/>
          <w:bCs/>
        </w:rPr>
      </w:pPr>
      <w:r w:rsidRPr="00A04C74">
        <w:rPr>
          <w:rFonts w:hint="eastAsia"/>
          <w:b/>
          <w:bCs/>
        </w:rPr>
        <w:t>L</w:t>
      </w:r>
      <w:r w:rsidRPr="00A04C74">
        <w:rPr>
          <w:b/>
          <w:bCs/>
        </w:rPr>
        <w:t>PAD(</w:t>
      </w:r>
      <w:r w:rsidRPr="00A04C74">
        <w:rPr>
          <w:rFonts w:hint="eastAsia"/>
          <w:b/>
          <w:bCs/>
        </w:rPr>
        <w:t>문자열,</w:t>
      </w:r>
      <w:r w:rsidRPr="00A04C74">
        <w:rPr>
          <w:b/>
          <w:bCs/>
        </w:rPr>
        <w:t xml:space="preserve"> </w:t>
      </w:r>
      <w:r w:rsidRPr="00A04C74">
        <w:rPr>
          <w:rFonts w:hint="eastAsia"/>
          <w:b/>
          <w:bCs/>
        </w:rPr>
        <w:t>길이,</w:t>
      </w:r>
      <w:r w:rsidRPr="00A04C74">
        <w:rPr>
          <w:b/>
          <w:bCs/>
        </w:rPr>
        <w:t xml:space="preserve"> </w:t>
      </w:r>
      <w:r w:rsidR="003F095B" w:rsidRPr="00A04C74">
        <w:rPr>
          <w:rFonts w:hint="eastAsia"/>
          <w:b/>
          <w:bCs/>
        </w:rPr>
        <w:t xml:space="preserve">앞 </w:t>
      </w:r>
      <w:r w:rsidRPr="00A04C74">
        <w:rPr>
          <w:rFonts w:hint="eastAsia"/>
          <w:b/>
          <w:bCs/>
        </w:rPr>
        <w:t>채울 문자열)</w:t>
      </w:r>
      <w:r w:rsidR="00F27191">
        <w:rPr>
          <w:b/>
          <w:bCs/>
        </w:rPr>
        <w:t xml:space="preserve"> </w:t>
      </w:r>
      <w:r w:rsidR="00F27191">
        <w:rPr>
          <w:rFonts w:hint="eastAsia"/>
          <w:b/>
          <w:bCs/>
        </w:rPr>
        <w:t>O</w:t>
      </w:r>
      <w:r w:rsidR="00F27191">
        <w:rPr>
          <w:b/>
          <w:bCs/>
        </w:rPr>
        <w:t>R R</w:t>
      </w:r>
      <w:r w:rsidR="00F27191" w:rsidRPr="00A04C74">
        <w:rPr>
          <w:b/>
          <w:bCs/>
        </w:rPr>
        <w:t>PAD(</w:t>
      </w:r>
      <w:r w:rsidR="00F27191" w:rsidRPr="00A04C74">
        <w:rPr>
          <w:rFonts w:hint="eastAsia"/>
          <w:b/>
          <w:bCs/>
        </w:rPr>
        <w:t>문자열,</w:t>
      </w:r>
      <w:r w:rsidR="00F27191" w:rsidRPr="00A04C74">
        <w:rPr>
          <w:b/>
          <w:bCs/>
        </w:rPr>
        <w:t xml:space="preserve"> </w:t>
      </w:r>
      <w:r w:rsidR="00F27191" w:rsidRPr="00A04C74">
        <w:rPr>
          <w:rFonts w:hint="eastAsia"/>
          <w:b/>
          <w:bCs/>
        </w:rPr>
        <w:t>길이,</w:t>
      </w:r>
      <w:r w:rsidR="00F27191" w:rsidRPr="00A04C74">
        <w:rPr>
          <w:b/>
          <w:bCs/>
        </w:rPr>
        <w:t xml:space="preserve"> </w:t>
      </w:r>
      <w:r w:rsidR="00F27191">
        <w:rPr>
          <w:rFonts w:hint="eastAsia"/>
          <w:b/>
          <w:bCs/>
        </w:rPr>
        <w:t>뒤</w:t>
      </w:r>
      <w:r w:rsidR="00F27191" w:rsidRPr="00A04C74">
        <w:rPr>
          <w:rFonts w:hint="eastAsia"/>
          <w:b/>
          <w:bCs/>
        </w:rPr>
        <w:t xml:space="preserve"> 채울 문자열)</w:t>
      </w:r>
    </w:p>
    <w:p w14:paraId="4A79135B" w14:textId="5EA0C0DD" w:rsidR="00FF5925" w:rsidRDefault="00FF5925" w:rsidP="00FF5925">
      <w:r>
        <w:t>SELECT LPAD('SQL',10,'#')</w:t>
      </w:r>
      <w:r w:rsidR="0025589D">
        <w:tab/>
        <w:t xml:space="preserve">// </w:t>
      </w:r>
      <w:r w:rsidR="0025589D">
        <w:rPr>
          <w:rFonts w:hint="eastAsia"/>
        </w:rPr>
        <w:t xml:space="preserve">문자 포함 </w:t>
      </w:r>
      <w:r w:rsidR="0025589D">
        <w:t>10</w:t>
      </w:r>
      <w:r w:rsidR="0025589D">
        <w:rPr>
          <w:rFonts w:hint="eastAsia"/>
        </w:rPr>
        <w:t>개.</w:t>
      </w:r>
      <w:r w:rsidR="0025589D">
        <w:t xml:space="preserve"> </w:t>
      </w:r>
      <w:r w:rsidR="00B94954">
        <w:rPr>
          <w:rFonts w:hint="eastAsia"/>
        </w:rPr>
        <w:t xml:space="preserve">앞 </w:t>
      </w:r>
      <w:r w:rsidR="0025589D">
        <w:rPr>
          <w:rFonts w:hint="eastAsia"/>
        </w:rPr>
        <w:t xml:space="preserve">공백은 </w:t>
      </w:r>
      <w:r w:rsidR="0025589D">
        <w:t>#</w:t>
      </w:r>
      <w:r w:rsidR="0025589D">
        <w:rPr>
          <w:rFonts w:hint="eastAsia"/>
        </w:rPr>
        <w:t>으로 채움</w:t>
      </w:r>
    </w:p>
    <w:p w14:paraId="2597FD56" w14:textId="12422405" w:rsidR="00FF5925" w:rsidRDefault="00FF5925" w:rsidP="00FF5925">
      <w:r>
        <w:tab/>
        <w:t>,RPAD('SQL',5,'*');</w:t>
      </w:r>
      <w:r w:rsidR="00B94954">
        <w:tab/>
        <w:t xml:space="preserve">// </w:t>
      </w:r>
      <w:r w:rsidR="00B94954">
        <w:rPr>
          <w:rFonts w:hint="eastAsia"/>
        </w:rPr>
        <w:t xml:space="preserve">문자 포함 </w:t>
      </w:r>
      <w:r w:rsidR="00B94954">
        <w:t>5</w:t>
      </w:r>
      <w:r w:rsidR="00B94954">
        <w:rPr>
          <w:rFonts w:hint="eastAsia"/>
        </w:rPr>
        <w:t>개.</w:t>
      </w:r>
      <w:r w:rsidR="00B94954">
        <w:t xml:space="preserve"> </w:t>
      </w:r>
      <w:r w:rsidR="00B94954">
        <w:rPr>
          <w:rFonts w:hint="eastAsia"/>
        </w:rPr>
        <w:t xml:space="preserve">뒤 공백은 </w:t>
      </w:r>
      <w:r w:rsidR="00B94954">
        <w:t>*</w:t>
      </w:r>
      <w:r w:rsidR="00B94954">
        <w:rPr>
          <w:rFonts w:hint="eastAsia"/>
        </w:rPr>
        <w:t>로 채움</w:t>
      </w:r>
    </w:p>
    <w:p w14:paraId="0E6C95AF" w14:textId="7F6B37C3" w:rsidR="00F27191" w:rsidRDefault="00F27191" w:rsidP="00FF5925"/>
    <w:p w14:paraId="7242E58D" w14:textId="3E0A3A56" w:rsidR="00701C1A" w:rsidRDefault="00701C1A" w:rsidP="00701C1A">
      <w:r>
        <w:t>SELECT LTRIM(‘ SQL ‘), R</w:t>
      </w:r>
      <w:r>
        <w:t>TRIM(‘ SQL ‘)</w:t>
      </w:r>
      <w:r>
        <w:rPr>
          <w:rFonts w:hint="eastAsia"/>
        </w:rPr>
        <w:t>,</w:t>
      </w:r>
      <w:r>
        <w:t xml:space="preserve"> </w:t>
      </w:r>
      <w:r>
        <w:t>TRIM(‘ SQL ‘)</w:t>
      </w:r>
      <w:r w:rsidR="002F3783">
        <w:tab/>
        <w:t xml:space="preserve">// </w:t>
      </w:r>
      <w:r w:rsidR="002F3783">
        <w:rPr>
          <w:rFonts w:hint="eastAsia"/>
        </w:rPr>
        <w:t>왼쪽,</w:t>
      </w:r>
      <w:r w:rsidR="002F3783">
        <w:t xml:space="preserve"> </w:t>
      </w:r>
      <w:r w:rsidR="002F3783">
        <w:rPr>
          <w:rFonts w:hint="eastAsia"/>
        </w:rPr>
        <w:t>오른쪽,</w:t>
      </w:r>
      <w:r w:rsidR="002F3783">
        <w:t xml:space="preserve"> </w:t>
      </w:r>
      <w:r w:rsidR="002F3783">
        <w:rPr>
          <w:rFonts w:hint="eastAsia"/>
        </w:rPr>
        <w:t>양쪽 공백 제거</w:t>
      </w:r>
    </w:p>
    <w:p w14:paraId="36EA364F" w14:textId="22692BA3" w:rsidR="00546569" w:rsidRPr="00546569" w:rsidRDefault="00546569" w:rsidP="00546569">
      <w:pPr>
        <w:rPr>
          <w:rFonts w:hint="eastAsia"/>
        </w:rPr>
      </w:pPr>
      <w:r>
        <w:t>SELECT TRIM(BOTH 'abc' FROM 'abcSQLabcabc')</w:t>
      </w:r>
      <w:r>
        <w:tab/>
        <w:t xml:space="preserve">// </w:t>
      </w:r>
      <w:r>
        <w:rPr>
          <w:rFonts w:hint="eastAsia"/>
        </w:rPr>
        <w:t>S</w:t>
      </w:r>
      <w:r>
        <w:t>QL</w:t>
      </w:r>
      <w:r w:rsidR="00D11B06">
        <w:t>.</w:t>
      </w:r>
      <w:r w:rsidR="00D11B06">
        <w:tab/>
      </w:r>
      <w:r w:rsidR="00D11B06">
        <w:rPr>
          <w:rFonts w:hint="eastAsia"/>
        </w:rPr>
        <w:t>모든 a</w:t>
      </w:r>
      <w:r w:rsidR="00D11B06">
        <w:t xml:space="preserve">bc </w:t>
      </w:r>
      <w:r w:rsidR="00D11B06">
        <w:rPr>
          <w:rFonts w:hint="eastAsia"/>
        </w:rPr>
        <w:t>제거</w:t>
      </w:r>
    </w:p>
    <w:p w14:paraId="52325834" w14:textId="77056F77" w:rsidR="00546569" w:rsidRDefault="00546569" w:rsidP="00546569">
      <w:r>
        <w:lastRenderedPageBreak/>
        <w:t xml:space="preserve">      ,TRIM(LEADING 'abc' FROM 'abcSQLabcabc')</w:t>
      </w:r>
      <w:r>
        <w:tab/>
        <w:t>// SQLabcabc</w:t>
      </w:r>
      <w:r w:rsidR="00D11B06">
        <w:t xml:space="preserve">. </w:t>
      </w:r>
      <w:r w:rsidR="00D11B06">
        <w:rPr>
          <w:rFonts w:hint="eastAsia"/>
        </w:rPr>
        <w:t>왼쪽</w:t>
      </w:r>
    </w:p>
    <w:p w14:paraId="296CB9A7" w14:textId="335D58B1" w:rsidR="00546569" w:rsidRDefault="00546569" w:rsidP="00546569">
      <w:pPr>
        <w:rPr>
          <w:rFonts w:hint="eastAsia"/>
        </w:rPr>
      </w:pPr>
      <w:r>
        <w:t xml:space="preserve">      ,TRIM(TRAILING 'abc' FROM 'abcSQLabcabc');</w:t>
      </w:r>
      <w:r>
        <w:tab/>
        <w:t>// abcSQL</w:t>
      </w:r>
      <w:r w:rsidR="00D11B06">
        <w:t xml:space="preserve">. </w:t>
      </w:r>
      <w:r w:rsidR="00D11B06">
        <w:rPr>
          <w:rFonts w:hint="eastAsia"/>
        </w:rPr>
        <w:t>오른쪽</w:t>
      </w:r>
    </w:p>
    <w:p w14:paraId="4F472A9A" w14:textId="632C81C7" w:rsidR="00701C1A" w:rsidRDefault="00701C1A" w:rsidP="00FF5925"/>
    <w:p w14:paraId="766786C5" w14:textId="6FA66734" w:rsidR="00F143D7" w:rsidRDefault="00F143D7" w:rsidP="00F143D7">
      <w:r>
        <w:t>SELECT FIELD('JAVA', 'SQL', 'JAVA', 'C')</w:t>
      </w:r>
      <w:r>
        <w:tab/>
        <w:t xml:space="preserve">// </w:t>
      </w:r>
      <w:r>
        <w:rPr>
          <w:rFonts w:hint="eastAsia"/>
        </w:rPr>
        <w:t xml:space="preserve">앞의 </w:t>
      </w:r>
      <w:r>
        <w:t>JAVA</w:t>
      </w:r>
      <w:r>
        <w:rPr>
          <w:rFonts w:hint="eastAsia"/>
        </w:rPr>
        <w:t>를 뒤의 문자 중에서 찾기</w:t>
      </w:r>
    </w:p>
    <w:p w14:paraId="7CAA33B1" w14:textId="06F7E004" w:rsidR="00F143D7" w:rsidRDefault="00F143D7" w:rsidP="00F143D7">
      <w:r>
        <w:t xml:space="preserve">      ,FIND_IN_SET('JAVA', 'SQL,JAVA,C')</w:t>
      </w:r>
      <w:r w:rsidR="00445DE5">
        <w:tab/>
        <w:t xml:space="preserve">// </w:t>
      </w:r>
      <w:r w:rsidR="00445DE5">
        <w:rPr>
          <w:rFonts w:hint="eastAsia"/>
        </w:rPr>
        <w:t xml:space="preserve">앞의 </w:t>
      </w:r>
      <w:r w:rsidR="00445DE5">
        <w:t>JAVA</w:t>
      </w:r>
      <w:r w:rsidR="00445DE5">
        <w:rPr>
          <w:rFonts w:hint="eastAsia"/>
        </w:rPr>
        <w:t xml:space="preserve">를 </w:t>
      </w:r>
      <w:r w:rsidR="00445DE5">
        <w:t>,</w:t>
      </w:r>
      <w:r w:rsidR="00445DE5">
        <w:rPr>
          <w:rFonts w:hint="eastAsia"/>
        </w:rPr>
        <w:t>로 구분된 뒤에서 찾기</w:t>
      </w:r>
    </w:p>
    <w:p w14:paraId="288DFE85" w14:textId="725953A7" w:rsidR="00F143D7" w:rsidRDefault="00F143D7" w:rsidP="00F143D7">
      <w:r>
        <w:t xml:space="preserve">      ,INSTR('네 인생을 살아라', '인생')</w:t>
      </w:r>
      <w:r w:rsidR="00FB1644">
        <w:tab/>
        <w:t xml:space="preserve">// </w:t>
      </w:r>
      <w:r w:rsidR="00DA0D93">
        <w:rPr>
          <w:rFonts w:hint="eastAsia"/>
        </w:rPr>
        <w:t>앞 문장 중 뒤의 단어 시작 위치 찾기</w:t>
      </w:r>
    </w:p>
    <w:p w14:paraId="3D7B9C3D" w14:textId="1D1E8DC6" w:rsidR="00F143D7" w:rsidRDefault="00F143D7" w:rsidP="00F143D7">
      <w:r>
        <w:t xml:space="preserve">      ,LOCATE('인생', '네 인생을 살아라');</w:t>
      </w:r>
      <w:r w:rsidR="00DA0D93">
        <w:tab/>
        <w:t xml:space="preserve">// </w:t>
      </w:r>
      <w:r w:rsidR="00DA0D93">
        <w:rPr>
          <w:rFonts w:hint="eastAsia"/>
        </w:rPr>
        <w:t>앞 문자를 뒤의 문장에서 시작위치 찾기</w:t>
      </w:r>
    </w:p>
    <w:p w14:paraId="45278CF4" w14:textId="19573553" w:rsidR="0072238E" w:rsidRDefault="0072238E" w:rsidP="00F143D7"/>
    <w:p w14:paraId="41A56BF9" w14:textId="25EEFC0F" w:rsidR="0072238E" w:rsidRDefault="0072238E" w:rsidP="007F5C6B">
      <w:r w:rsidRPr="0072238E">
        <w:t xml:space="preserve">SELECT </w:t>
      </w:r>
      <w:r w:rsidR="00832B06">
        <w:rPr>
          <w:rFonts w:hint="eastAsia"/>
        </w:rPr>
        <w:t>R</w:t>
      </w:r>
      <w:r w:rsidR="00832B06">
        <w:t>EPEAT</w:t>
      </w:r>
      <w:r w:rsidRPr="0072238E">
        <w:t>('*',5);</w:t>
      </w:r>
      <w:r>
        <w:t>// * 5</w:t>
      </w:r>
      <w:r>
        <w:rPr>
          <w:rFonts w:hint="eastAsia"/>
        </w:rPr>
        <w:t>개 반복</w:t>
      </w:r>
    </w:p>
    <w:p w14:paraId="16DB7BF0" w14:textId="69CC41E2" w:rsidR="007F5C6B" w:rsidRDefault="007F5C6B" w:rsidP="00F855FD">
      <w:r w:rsidRPr="007F5C6B">
        <w:t>SELECT REPLACE('010.1234.5678', '.',</w:t>
      </w:r>
      <w:r>
        <w:t xml:space="preserve"> </w:t>
      </w:r>
      <w:r w:rsidRPr="007F5C6B">
        <w:t>'-');</w:t>
      </w:r>
      <w:r>
        <w:tab/>
        <w:t>//</w:t>
      </w:r>
      <w:r w:rsidR="00967E53">
        <w:t xml:space="preserve"> </w:t>
      </w:r>
      <w:r w:rsidR="00967E53">
        <w:rPr>
          <w:rFonts w:hint="eastAsia"/>
        </w:rPr>
        <w:t>맨 앞 문자열의</w:t>
      </w:r>
      <w:r>
        <w:t xml:space="preserve"> . </w:t>
      </w:r>
      <w:r>
        <w:rPr>
          <w:rFonts w:hint="eastAsia"/>
        </w:rPr>
        <w:t xml:space="preserve">을 </w:t>
      </w:r>
      <w:r>
        <w:t xml:space="preserve">– </w:t>
      </w:r>
      <w:r>
        <w:rPr>
          <w:rFonts w:hint="eastAsia"/>
        </w:rPr>
        <w:t>로 바꾸기</w:t>
      </w:r>
    </w:p>
    <w:p w14:paraId="453EED26" w14:textId="214AC16D" w:rsidR="00832B06" w:rsidRDefault="00832B06" w:rsidP="00F855FD"/>
    <w:p w14:paraId="3AF884CA" w14:textId="37268FB5" w:rsidR="005C7404" w:rsidRDefault="005C7404" w:rsidP="005C7404">
      <w:r>
        <w:t>SELECT CEILING(123.45)</w:t>
      </w:r>
      <w:r>
        <w:tab/>
        <w:t xml:space="preserve">// </w:t>
      </w:r>
      <w:r>
        <w:rPr>
          <w:rFonts w:hint="eastAsia"/>
        </w:rPr>
        <w:t>올림</w:t>
      </w:r>
    </w:p>
    <w:p w14:paraId="6B0B0DAD" w14:textId="05EE57B3" w:rsidR="005C7404" w:rsidRDefault="005C7404" w:rsidP="005C7404">
      <w:r>
        <w:t>, FLOOR(123.55)</w:t>
      </w:r>
      <w:r>
        <w:tab/>
        <w:t xml:space="preserve">// </w:t>
      </w:r>
      <w:r w:rsidR="00D17EC0">
        <w:rPr>
          <w:rFonts w:hint="eastAsia"/>
        </w:rPr>
        <w:t>내</w:t>
      </w:r>
      <w:r>
        <w:rPr>
          <w:rFonts w:hint="eastAsia"/>
        </w:rPr>
        <w:t>림</w:t>
      </w:r>
    </w:p>
    <w:p w14:paraId="22188CF3" w14:textId="51F5B426" w:rsidR="005C7404" w:rsidRDefault="005C7404" w:rsidP="005C7404">
      <w:r>
        <w:t>,ROUND(123.55)</w:t>
      </w:r>
      <w:r>
        <w:tab/>
        <w:t xml:space="preserve">// </w:t>
      </w:r>
      <w:r>
        <w:rPr>
          <w:rFonts w:hint="eastAsia"/>
        </w:rPr>
        <w:t>반올림</w:t>
      </w:r>
    </w:p>
    <w:p w14:paraId="22E41DB9" w14:textId="07CFE798" w:rsidR="005C7404" w:rsidRDefault="005C7404" w:rsidP="005C7404">
      <w:r>
        <w:t>, ROUND(123.56,1)</w:t>
      </w:r>
      <w:r>
        <w:tab/>
        <w:t xml:space="preserve">// </w:t>
      </w:r>
      <w:r>
        <w:rPr>
          <w:rFonts w:hint="eastAsia"/>
        </w:rPr>
        <w:t>소수 첫째 자리까지 반올림</w:t>
      </w:r>
    </w:p>
    <w:p w14:paraId="4BEB368F" w14:textId="762D5C99" w:rsidR="005C7404" w:rsidRDefault="005C7404" w:rsidP="005C7404">
      <w:r>
        <w:t>,TRUNCATE(123.55,1);</w:t>
      </w:r>
      <w:r>
        <w:tab/>
      </w:r>
      <w:r w:rsidR="0000073F">
        <w:tab/>
      </w:r>
      <w:r>
        <w:t xml:space="preserve">// </w:t>
      </w:r>
      <w:r>
        <w:rPr>
          <w:rFonts w:hint="eastAsia"/>
        </w:rPr>
        <w:t>소수 첫째 자리까지 내림</w:t>
      </w:r>
      <w:r w:rsidR="009B3587">
        <w:br/>
      </w:r>
    </w:p>
    <w:p w14:paraId="45465E94" w14:textId="41FF35E6" w:rsidR="009B3587" w:rsidRDefault="009B3587" w:rsidP="005C7404">
      <w:r w:rsidRPr="009B3587">
        <w:t>SELECT MOD(203, 4), 203 % 4 , 203 MOD 4;</w:t>
      </w:r>
      <w:r>
        <w:tab/>
        <w:t xml:space="preserve">// </w:t>
      </w:r>
      <w:r>
        <w:rPr>
          <w:rFonts w:hint="eastAsia"/>
        </w:rPr>
        <w:t>나머지</w:t>
      </w:r>
    </w:p>
    <w:p w14:paraId="76C3A353" w14:textId="3DF1A975" w:rsidR="00C0497B" w:rsidRDefault="00C0497B" w:rsidP="005C7404"/>
    <w:p w14:paraId="071D7145" w14:textId="5DA550BE" w:rsidR="00116621" w:rsidRDefault="00116621" w:rsidP="00116621">
      <w:r>
        <w:t>SELECT POWER(2,3)</w:t>
      </w:r>
      <w:r>
        <w:tab/>
        <w:t xml:space="preserve">// </w:t>
      </w:r>
      <w:r>
        <w:rPr>
          <w:rFonts w:hint="eastAsia"/>
        </w:rPr>
        <w:t xml:space="preserve">거듭제곱 </w:t>
      </w:r>
      <w:r>
        <w:t>(2</w:t>
      </w:r>
      <w:r>
        <w:rPr>
          <w:rFonts w:hint="eastAsia"/>
        </w:rPr>
        <w:t xml:space="preserve">의 세제곱 </w:t>
      </w:r>
      <w:r>
        <w:t>= 8)</w:t>
      </w:r>
    </w:p>
    <w:p w14:paraId="0F8F13F3" w14:textId="244C47E0" w:rsidR="00116621" w:rsidRDefault="00116621" w:rsidP="00116621">
      <w:r>
        <w:t>, SQRT(16)</w:t>
      </w:r>
      <w:r>
        <w:tab/>
        <w:t xml:space="preserve">// </w:t>
      </w:r>
      <w:r>
        <w:rPr>
          <w:rFonts w:hint="eastAsia"/>
        </w:rPr>
        <w:t xml:space="preserve">제곱근 </w:t>
      </w:r>
      <w:r>
        <w:t>(</w:t>
      </w:r>
      <w:r>
        <w:rPr>
          <w:rFonts w:hint="eastAsia"/>
        </w:rPr>
        <w:t xml:space="preserve">루트 </w:t>
      </w:r>
      <w:r>
        <w:t>16 = 4)</w:t>
      </w:r>
    </w:p>
    <w:p w14:paraId="7EFD075F" w14:textId="48E7E637" w:rsidR="00116621" w:rsidRDefault="00116621" w:rsidP="00116621">
      <w:r>
        <w:t>, RAND()</w:t>
      </w:r>
      <w:r>
        <w:tab/>
        <w:t xml:space="preserve">// </w:t>
      </w:r>
      <w:r>
        <w:rPr>
          <w:rFonts w:hint="eastAsia"/>
        </w:rPr>
        <w:t>랜덤값</w:t>
      </w:r>
    </w:p>
    <w:p w14:paraId="4C10CD42" w14:textId="77777777" w:rsidR="00116621" w:rsidRPr="00B326E7" w:rsidRDefault="00116621" w:rsidP="00116621">
      <w:pPr>
        <w:rPr>
          <w:u w:val="double"/>
        </w:rPr>
      </w:pPr>
      <w:r>
        <w:t>, RAND(100)</w:t>
      </w:r>
    </w:p>
    <w:p w14:paraId="7AFED3C7" w14:textId="0E050071" w:rsidR="00116621" w:rsidRDefault="00116621" w:rsidP="00116621">
      <w:r>
        <w:t>, ROUND(RAND() * 100)</w:t>
      </w:r>
      <w:r w:rsidR="00B76300">
        <w:tab/>
        <w:t xml:space="preserve">// </w:t>
      </w:r>
      <w:r w:rsidR="005D4B97">
        <w:t>0~100</w:t>
      </w:r>
    </w:p>
    <w:p w14:paraId="70EEB2B5" w14:textId="6D047CE7" w:rsidR="005D4B97" w:rsidRDefault="005D4B97" w:rsidP="00116621"/>
    <w:p w14:paraId="60389C08" w14:textId="1EA25AAB" w:rsidR="00EA34C3" w:rsidRPr="00EA34C3" w:rsidRDefault="00EA34C3" w:rsidP="00116621">
      <w:pPr>
        <w:rPr>
          <w:rFonts w:hint="eastAsia"/>
          <w:b/>
          <w:bCs/>
          <w:sz w:val="28"/>
          <w:szCs w:val="28"/>
        </w:rPr>
      </w:pPr>
      <w:r w:rsidRPr="00EA34C3">
        <w:rPr>
          <w:rFonts w:hint="eastAsia"/>
          <w:b/>
          <w:bCs/>
          <w:sz w:val="28"/>
          <w:szCs w:val="28"/>
        </w:rPr>
        <w:lastRenderedPageBreak/>
        <w:t>날짜</w:t>
      </w:r>
    </w:p>
    <w:p w14:paraId="20522C68" w14:textId="39612D6D" w:rsidR="005D4B97" w:rsidRDefault="00563C83" w:rsidP="00116621">
      <w:pPr>
        <w:rPr>
          <w:rFonts w:hint="eastAsia"/>
        </w:rPr>
      </w:pPr>
      <w:r w:rsidRPr="00563C83">
        <w:t>SELECT NOW();</w:t>
      </w:r>
      <w:r w:rsidR="007D5DC5">
        <w:tab/>
        <w:t xml:space="preserve">// </w:t>
      </w:r>
      <w:r w:rsidR="007D5DC5">
        <w:rPr>
          <w:rFonts w:hint="eastAsia"/>
        </w:rPr>
        <w:t>현재 날짜 시간</w:t>
      </w:r>
    </w:p>
    <w:p w14:paraId="521508B9" w14:textId="11388105" w:rsidR="007D5DC5" w:rsidRDefault="007D5DC5" w:rsidP="00F855FD">
      <w:r w:rsidRPr="007D5DC5">
        <w:t xml:space="preserve">SELECT SYSDATE(), </w:t>
      </w:r>
      <w:r>
        <w:tab/>
        <w:t xml:space="preserve">// </w:t>
      </w:r>
      <w:r>
        <w:rPr>
          <w:rFonts w:hint="eastAsia"/>
        </w:rPr>
        <w:t>현재 날짜 시간</w:t>
      </w:r>
    </w:p>
    <w:p w14:paraId="6E4EA0F2" w14:textId="0B99582B" w:rsidR="007D5DC5" w:rsidRDefault="007D5DC5" w:rsidP="007D5DC5">
      <w:pPr>
        <w:ind w:firstLine="720"/>
      </w:pPr>
      <w:r w:rsidRPr="007D5DC5">
        <w:t xml:space="preserve">CURDATE(), </w:t>
      </w:r>
      <w:r>
        <w:tab/>
        <w:t xml:space="preserve">// </w:t>
      </w:r>
      <w:r>
        <w:rPr>
          <w:rFonts w:hint="eastAsia"/>
        </w:rPr>
        <w:t>현재 날짜</w:t>
      </w:r>
    </w:p>
    <w:p w14:paraId="450035CD" w14:textId="1751C631" w:rsidR="007D5DC5" w:rsidRDefault="007D5DC5" w:rsidP="007D5DC5">
      <w:pPr>
        <w:ind w:firstLine="720"/>
      </w:pPr>
      <w:r w:rsidRPr="007D5DC5">
        <w:t>CURTIME();</w:t>
      </w:r>
      <w:r>
        <w:tab/>
        <w:t xml:space="preserve">// </w:t>
      </w:r>
      <w:r>
        <w:rPr>
          <w:rFonts w:hint="eastAsia"/>
        </w:rPr>
        <w:t>현재 시간</w:t>
      </w:r>
    </w:p>
    <w:p w14:paraId="372D16CD" w14:textId="57D07782" w:rsidR="00407775" w:rsidRDefault="00407775" w:rsidP="00407775">
      <w:pPr>
        <w:rPr>
          <w:rFonts w:hint="eastAsia"/>
        </w:rPr>
      </w:pPr>
    </w:p>
    <w:p w14:paraId="40C25BED" w14:textId="77777777" w:rsidR="00407775" w:rsidRDefault="00407775" w:rsidP="00407775">
      <w:r>
        <w:t>SELECT NOW()</w:t>
      </w:r>
    </w:p>
    <w:p w14:paraId="7B4D570E" w14:textId="701CB54D" w:rsidR="00407775" w:rsidRDefault="00407775" w:rsidP="00407775">
      <w:r>
        <w:t xml:space="preserve">      ,YEAR(NOW())</w:t>
      </w:r>
      <w:r>
        <w:tab/>
        <w:t xml:space="preserve">// </w:t>
      </w:r>
      <w:r>
        <w:rPr>
          <w:rFonts w:hint="eastAsia"/>
        </w:rPr>
        <w:t>연도</w:t>
      </w:r>
    </w:p>
    <w:p w14:paraId="6111AA9F" w14:textId="610991DE" w:rsidR="00407775" w:rsidRDefault="00407775" w:rsidP="00407775">
      <w:r>
        <w:t xml:space="preserve">      ,QUARTER(NOW())</w:t>
      </w:r>
      <w:r>
        <w:tab/>
        <w:t xml:space="preserve">// </w:t>
      </w:r>
      <w:r>
        <w:rPr>
          <w:rFonts w:hint="eastAsia"/>
        </w:rPr>
        <w:t>분기</w:t>
      </w:r>
    </w:p>
    <w:p w14:paraId="7DCB7D62" w14:textId="389A8B26" w:rsidR="00407775" w:rsidRDefault="00407775" w:rsidP="00407775">
      <w:pPr>
        <w:rPr>
          <w:rFonts w:hint="eastAsia"/>
        </w:rPr>
      </w:pPr>
      <w:r>
        <w:t xml:space="preserve">      ,MONTH(NOW())</w:t>
      </w:r>
      <w:r>
        <w:tab/>
      </w:r>
    </w:p>
    <w:p w14:paraId="029620D3" w14:textId="16A83675" w:rsidR="00407775" w:rsidRDefault="00407775" w:rsidP="00407775">
      <w:pPr>
        <w:rPr>
          <w:rFonts w:hint="eastAsia"/>
        </w:rPr>
      </w:pPr>
      <w:r>
        <w:t xml:space="preserve">      ,DAY(NOW())</w:t>
      </w:r>
      <w:r>
        <w:tab/>
      </w:r>
    </w:p>
    <w:p w14:paraId="5475FAD2" w14:textId="77777777" w:rsidR="00407775" w:rsidRDefault="00407775" w:rsidP="00407775">
      <w:r>
        <w:t xml:space="preserve">      ,HOUR(NOW())</w:t>
      </w:r>
    </w:p>
    <w:p w14:paraId="4D241EA9" w14:textId="77777777" w:rsidR="00407775" w:rsidRDefault="00407775" w:rsidP="00407775">
      <w:r>
        <w:t xml:space="preserve">      ,MINUTE(NOW())</w:t>
      </w:r>
    </w:p>
    <w:p w14:paraId="7385A98A" w14:textId="7DB9181A" w:rsidR="00407775" w:rsidRDefault="00407775" w:rsidP="00407775">
      <w:pPr>
        <w:rPr>
          <w:rFonts w:hint="eastAsia"/>
        </w:rPr>
      </w:pPr>
      <w:r>
        <w:t xml:space="preserve">      ,SECOND(NOW());</w:t>
      </w:r>
    </w:p>
    <w:p w14:paraId="6C42DA32" w14:textId="5B9E489C" w:rsidR="00407775" w:rsidRDefault="00407775" w:rsidP="00407775"/>
    <w:p w14:paraId="46B68B6D" w14:textId="77777777" w:rsidR="003A298A" w:rsidRDefault="003A298A" w:rsidP="003A298A">
      <w:r>
        <w:t>SELECT NOW()</w:t>
      </w:r>
    </w:p>
    <w:p w14:paraId="640FC0DE" w14:textId="323E50EA" w:rsidR="003A298A" w:rsidRDefault="003A298A" w:rsidP="003A298A">
      <w:r>
        <w:t xml:space="preserve">      ,DATEDIFF('2026-12-20',NOW())</w:t>
      </w:r>
      <w:r w:rsidR="002E667B">
        <w:tab/>
      </w:r>
      <w:r w:rsidR="002E667B">
        <w:tab/>
        <w:t xml:space="preserve">// </w:t>
      </w:r>
      <w:r w:rsidR="002E667B">
        <w:rPr>
          <w:rFonts w:hint="eastAsia"/>
        </w:rPr>
        <w:t xml:space="preserve">앞 날짜 </w:t>
      </w:r>
      <w:r w:rsidR="002E667B">
        <w:t xml:space="preserve">– </w:t>
      </w:r>
      <w:r w:rsidR="002E667B">
        <w:rPr>
          <w:rFonts w:hint="eastAsia"/>
        </w:rPr>
        <w:t>뒤 날짜</w:t>
      </w:r>
    </w:p>
    <w:p w14:paraId="4B66F08B" w14:textId="77777777" w:rsidR="003A298A" w:rsidRDefault="003A298A" w:rsidP="003A298A">
      <w:r>
        <w:t xml:space="preserve">      , DATEDIFF(NOW(),'2026-12-20')</w:t>
      </w:r>
    </w:p>
    <w:p w14:paraId="4726F3EA" w14:textId="2DBAC43D" w:rsidR="003A298A" w:rsidRDefault="003A298A" w:rsidP="003A298A">
      <w:r>
        <w:t xml:space="preserve">      , TIMESTAMPDIFF(YEAR, NOW(), '2026-12-20')</w:t>
      </w:r>
      <w:r>
        <w:tab/>
        <w:t xml:space="preserve">// </w:t>
      </w:r>
      <w:r w:rsidR="00277A1C">
        <w:rPr>
          <w:rFonts w:hint="eastAsia"/>
        </w:rPr>
        <w:t xml:space="preserve">뒤 날짜 </w:t>
      </w:r>
      <w:r w:rsidR="00277A1C">
        <w:t xml:space="preserve">– </w:t>
      </w:r>
      <w:r w:rsidR="00277A1C">
        <w:rPr>
          <w:rFonts w:hint="eastAsia"/>
        </w:rPr>
        <w:t>앞 날짜</w:t>
      </w:r>
    </w:p>
    <w:p w14:paraId="3C6835AB" w14:textId="32F31615" w:rsidR="003A298A" w:rsidRDefault="003A298A" w:rsidP="003A298A">
      <w:pPr>
        <w:rPr>
          <w:rFonts w:hint="eastAsia"/>
        </w:rPr>
      </w:pPr>
      <w:r>
        <w:t xml:space="preserve">      , TIMESTAMPDIFF(MONTH, NOW(), '2026-12-20')</w:t>
      </w:r>
      <w:r w:rsidR="008074AA">
        <w:tab/>
        <w:t>// 20</w:t>
      </w:r>
      <w:r w:rsidR="008074AA">
        <w:rPr>
          <w:rFonts w:hint="eastAsia"/>
        </w:rPr>
        <w:t>개월 남음</w:t>
      </w:r>
    </w:p>
    <w:p w14:paraId="04DFBCEA" w14:textId="77777777" w:rsidR="003A298A" w:rsidRDefault="003A298A" w:rsidP="003A298A">
      <w:r>
        <w:t xml:space="preserve">      , TIMESTAMPDIFF(DAY, NOW(), '2026-12-20');</w:t>
      </w:r>
    </w:p>
    <w:p w14:paraId="62547265" w14:textId="41E21AB3" w:rsidR="003A298A" w:rsidRDefault="003A298A" w:rsidP="00407775"/>
    <w:p w14:paraId="4AEF7716" w14:textId="77777777" w:rsidR="004D42BE" w:rsidRDefault="004D42BE" w:rsidP="004D42BE">
      <w:r>
        <w:t>SELECT NOW()</w:t>
      </w:r>
    </w:p>
    <w:p w14:paraId="5FB85451" w14:textId="02247557" w:rsidR="004D42BE" w:rsidRDefault="004D42BE" w:rsidP="004D42BE">
      <w:r>
        <w:t xml:space="preserve">     , ADDDATE(NOW(), 50)</w:t>
      </w:r>
      <w:r>
        <w:tab/>
        <w:t>// 50</w:t>
      </w:r>
      <w:r>
        <w:rPr>
          <w:rFonts w:hint="eastAsia"/>
        </w:rPr>
        <w:t>일 후</w:t>
      </w:r>
    </w:p>
    <w:p w14:paraId="3D8792A6" w14:textId="728B9158" w:rsidR="004D42BE" w:rsidRDefault="004D42BE" w:rsidP="004D42BE">
      <w:pPr>
        <w:rPr>
          <w:rFonts w:hint="eastAsia"/>
        </w:rPr>
      </w:pPr>
      <w:r>
        <w:lastRenderedPageBreak/>
        <w:t xml:space="preserve">     , ADDDATE(NOW(), INTERVAL 50 DAY)</w:t>
      </w:r>
      <w:r w:rsidR="00DE26E1">
        <w:tab/>
        <w:t>// 50</w:t>
      </w:r>
      <w:r w:rsidR="00DE26E1">
        <w:rPr>
          <w:rFonts w:hint="eastAsia"/>
        </w:rPr>
        <w:t xml:space="preserve">일 </w:t>
      </w:r>
      <w:r w:rsidR="009C14BA">
        <w:rPr>
          <w:rFonts w:hint="eastAsia"/>
        </w:rPr>
        <w:t>후</w:t>
      </w:r>
    </w:p>
    <w:p w14:paraId="1511C160" w14:textId="77777777" w:rsidR="004D42BE" w:rsidRDefault="004D42BE" w:rsidP="004D42BE">
      <w:r>
        <w:t xml:space="preserve">     , ADDDATE(NOW(), INTERVAL 50 MONTH)</w:t>
      </w:r>
    </w:p>
    <w:p w14:paraId="1A270E9C" w14:textId="4064434D" w:rsidR="004D42BE" w:rsidRDefault="004D42BE" w:rsidP="004D42BE">
      <w:r>
        <w:t xml:space="preserve">     , SUBDATE(NOW(), INTERVAL 50 HOUR);</w:t>
      </w:r>
      <w:r>
        <w:tab/>
        <w:t>// 50</w:t>
      </w:r>
      <w:r>
        <w:rPr>
          <w:rFonts w:hint="eastAsia"/>
        </w:rPr>
        <w:t>시간 전</w:t>
      </w:r>
    </w:p>
    <w:p w14:paraId="6176B2DE" w14:textId="21B8DCF2" w:rsidR="00D56BBB" w:rsidRDefault="00D56BBB" w:rsidP="004D42BE"/>
    <w:p w14:paraId="4673536E" w14:textId="77777777" w:rsidR="00D56BBB" w:rsidRDefault="00D56BBB" w:rsidP="00D56BBB">
      <w:r>
        <w:t>SELECT NOW()</w:t>
      </w:r>
    </w:p>
    <w:p w14:paraId="515477EE" w14:textId="6EF7DDFC" w:rsidR="00D56BBB" w:rsidRDefault="00D56BBB" w:rsidP="00D56BBB">
      <w:r>
        <w:t xml:space="preserve">   , LAST_DAY(NOW())</w:t>
      </w:r>
      <w:r>
        <w:tab/>
        <w:t xml:space="preserve">// </w:t>
      </w:r>
      <w:r w:rsidR="00FF1563">
        <w:rPr>
          <w:rFonts w:hint="eastAsia"/>
        </w:rPr>
        <w:t>이번 달</w:t>
      </w:r>
      <w:r>
        <w:rPr>
          <w:rFonts w:hint="eastAsia"/>
        </w:rPr>
        <w:t>의 마지막 날짜</w:t>
      </w:r>
    </w:p>
    <w:p w14:paraId="3089BE8D" w14:textId="0368AB4C" w:rsidR="00D56BBB" w:rsidRDefault="00D56BBB" w:rsidP="00D56BBB">
      <w:pPr>
        <w:rPr>
          <w:rFonts w:hint="eastAsia"/>
        </w:rPr>
      </w:pPr>
      <w:r>
        <w:t xml:space="preserve">   , DAYOFYEAR(NOW())</w:t>
      </w:r>
      <w:r>
        <w:tab/>
        <w:t xml:space="preserve">// </w:t>
      </w:r>
      <w:r>
        <w:rPr>
          <w:rFonts w:hint="eastAsia"/>
        </w:rPr>
        <w:t>1년 중 며칠 째인지</w:t>
      </w:r>
    </w:p>
    <w:p w14:paraId="2F5FFFF0" w14:textId="76B059B0" w:rsidR="00D56BBB" w:rsidRDefault="00D56BBB" w:rsidP="00D56BBB">
      <w:r>
        <w:t xml:space="preserve">   , MONTHNAME(NOW())</w:t>
      </w:r>
      <w:r>
        <w:tab/>
        <w:t xml:space="preserve">// </w:t>
      </w:r>
      <w:r>
        <w:rPr>
          <w:rFonts w:hint="eastAsia"/>
        </w:rPr>
        <w:t>이번 달 이름</w:t>
      </w:r>
    </w:p>
    <w:p w14:paraId="4C00F1C7" w14:textId="30AAD27B" w:rsidR="00D56BBB" w:rsidRDefault="00D56BBB" w:rsidP="00D56BBB">
      <w:r>
        <w:t xml:space="preserve">   , WEEKDAY(NOW());</w:t>
      </w:r>
      <w:r>
        <w:tab/>
        <w:t xml:space="preserve">// </w:t>
      </w:r>
      <w:r>
        <w:rPr>
          <w:rFonts w:hint="eastAsia"/>
        </w:rPr>
        <w:t>몇 번째 요일</w:t>
      </w:r>
      <w:r w:rsidR="00B961DE">
        <w:rPr>
          <w:rFonts w:hint="eastAsia"/>
        </w:rPr>
        <w:t>(월요일:</w:t>
      </w:r>
      <w:r w:rsidR="00B961DE">
        <w:t>0)</w:t>
      </w:r>
    </w:p>
    <w:p w14:paraId="245996F2" w14:textId="1C0088B9" w:rsidR="0067577D" w:rsidRDefault="0067577D" w:rsidP="00D56BBB"/>
    <w:p w14:paraId="29726911" w14:textId="63FEA1A8" w:rsidR="0067577D" w:rsidRDefault="0067577D" w:rsidP="0067577D">
      <w:pPr>
        <w:rPr>
          <w:rFonts w:hint="eastAsia"/>
        </w:rPr>
      </w:pPr>
      <w:r>
        <w:t>SELECT CAST('1' AS UNSIGNED)</w:t>
      </w:r>
      <w:r>
        <w:tab/>
        <w:t xml:space="preserve">// </w:t>
      </w:r>
      <w:r>
        <w:rPr>
          <w:rFonts w:hint="eastAsia"/>
        </w:rPr>
        <w:t>문자를 숫자로 캐스팅(변경)</w:t>
      </w:r>
    </w:p>
    <w:p w14:paraId="25358CAA" w14:textId="5C4FBB13" w:rsidR="0067577D" w:rsidRDefault="0067577D" w:rsidP="0067577D">
      <w:r>
        <w:t>, CAST(2 AS CHAR(1))</w:t>
      </w:r>
      <w:r w:rsidR="00C17CEE">
        <w:tab/>
      </w:r>
      <w:r w:rsidR="00C17CEE">
        <w:tab/>
        <w:t xml:space="preserve">// </w:t>
      </w:r>
      <w:r w:rsidR="00C17CEE">
        <w:rPr>
          <w:rFonts w:hint="eastAsia"/>
        </w:rPr>
        <w:t>숫자를 문자로</w:t>
      </w:r>
    </w:p>
    <w:p w14:paraId="12622748" w14:textId="4D722B76" w:rsidR="0067577D" w:rsidRDefault="0067577D" w:rsidP="0067577D">
      <w:r>
        <w:t>, CONVERT('1' , UNSIGNED)</w:t>
      </w:r>
      <w:r w:rsidR="008F4F0D">
        <w:tab/>
        <w:t xml:space="preserve">// </w:t>
      </w:r>
      <w:r w:rsidR="008F4F0D">
        <w:rPr>
          <w:rFonts w:hint="eastAsia"/>
        </w:rPr>
        <w:t>문자를 숫자로</w:t>
      </w:r>
    </w:p>
    <w:p w14:paraId="5B89EDA2" w14:textId="5B0AFCD6" w:rsidR="0067577D" w:rsidRDefault="0067577D" w:rsidP="0067577D">
      <w:r>
        <w:t>, CONVERT(2 , CHAR(1));</w:t>
      </w:r>
      <w:r w:rsidR="008F4F0D">
        <w:tab/>
        <w:t xml:space="preserve">// </w:t>
      </w:r>
      <w:r w:rsidR="008F4F0D">
        <w:rPr>
          <w:rFonts w:hint="eastAsia"/>
        </w:rPr>
        <w:t>숫자를 문자로</w:t>
      </w:r>
    </w:p>
    <w:p w14:paraId="4F929720" w14:textId="261930B7" w:rsidR="00EB5E60" w:rsidRDefault="00EB5E60" w:rsidP="0067577D"/>
    <w:p w14:paraId="2F6EA876" w14:textId="67900051" w:rsidR="00EB5E60" w:rsidRPr="00EB5E60" w:rsidRDefault="00EB5E60" w:rsidP="0067577D">
      <w:pPr>
        <w:rPr>
          <w:rFonts w:hint="eastAsia"/>
          <w:b/>
          <w:bCs/>
        </w:rPr>
      </w:pPr>
      <w:r w:rsidRPr="00EB5E60">
        <w:rPr>
          <w:rFonts w:hint="eastAsia"/>
          <w:b/>
          <w:bCs/>
        </w:rPr>
        <w:t>I</w:t>
      </w:r>
      <w:r w:rsidRPr="00EB5E60">
        <w:rPr>
          <w:b/>
          <w:bCs/>
        </w:rPr>
        <w:t>F(</w:t>
      </w:r>
      <w:r w:rsidRPr="00EB5E60">
        <w:rPr>
          <w:rFonts w:hint="eastAsia"/>
          <w:b/>
          <w:bCs/>
        </w:rPr>
        <w:t>조건식,</w:t>
      </w:r>
      <w:r w:rsidRPr="00EB5E60">
        <w:rPr>
          <w:b/>
          <w:bCs/>
        </w:rPr>
        <w:t xml:space="preserve"> </w:t>
      </w:r>
      <w:r w:rsidRPr="00EB5E60">
        <w:rPr>
          <w:rFonts w:hint="eastAsia"/>
          <w:b/>
          <w:bCs/>
        </w:rPr>
        <w:t>참,</w:t>
      </w:r>
      <w:r w:rsidRPr="00EB5E60">
        <w:rPr>
          <w:b/>
          <w:bCs/>
        </w:rPr>
        <w:t xml:space="preserve"> </w:t>
      </w:r>
      <w:r w:rsidRPr="00EB5E60">
        <w:rPr>
          <w:rFonts w:hint="eastAsia"/>
          <w:b/>
          <w:bCs/>
        </w:rPr>
        <w:t>거짓)</w:t>
      </w:r>
    </w:p>
    <w:p w14:paraId="6D1495D4" w14:textId="1F87DABA" w:rsidR="00EB5E60" w:rsidRDefault="00EB5E60" w:rsidP="0067577D">
      <w:r w:rsidRPr="00EB5E60">
        <w:t>SELECT IF(1 * 4 &gt; 50, '참', '거짓');</w:t>
      </w:r>
    </w:p>
    <w:p w14:paraId="39DEE365" w14:textId="36C65AA8" w:rsidR="00282052" w:rsidRDefault="00282052" w:rsidP="0067577D"/>
    <w:p w14:paraId="05C5526B" w14:textId="77777777" w:rsidR="00E63148" w:rsidRDefault="00E63148" w:rsidP="00E63148">
      <w:r>
        <w:rPr>
          <w:noProof/>
        </w:rPr>
        <w:drawing>
          <wp:inline distT="0" distB="0" distL="0" distR="0" wp14:anchorId="5D721695" wp14:editId="7CD9327C">
            <wp:extent cx="5731510" cy="81026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9674" w14:textId="77777777" w:rsidR="00E63148" w:rsidRDefault="00E63148" w:rsidP="00E63148">
      <w:r>
        <w:t xml:space="preserve">SELECT CASE WHEN 12500*450 &gt; 5000000 THEN '초과달성' </w:t>
      </w:r>
    </w:p>
    <w:p w14:paraId="1E53DA34" w14:textId="77777777" w:rsidR="00E63148" w:rsidRDefault="00E63148" w:rsidP="00E63148">
      <w:r>
        <w:t>WHEN  12500*450 &gt; 4000000 THEN '달성'</w:t>
      </w:r>
    </w:p>
    <w:p w14:paraId="11E6AC53" w14:textId="77777777" w:rsidR="00E63148" w:rsidRDefault="00E63148" w:rsidP="00E63148">
      <w:r>
        <w:t>ELSE '미달성'</w:t>
      </w:r>
    </w:p>
    <w:p w14:paraId="596D9ECD" w14:textId="77777777" w:rsidR="00E63148" w:rsidRDefault="00E63148" w:rsidP="00E63148">
      <w:r>
        <w:t>END;</w:t>
      </w:r>
    </w:p>
    <w:p w14:paraId="481F7310" w14:textId="77777777" w:rsidR="005F1F3B" w:rsidRPr="003A298A" w:rsidRDefault="005F1F3B" w:rsidP="005F1F3B">
      <w:pPr>
        <w:rPr>
          <w:rFonts w:hint="eastAsia"/>
        </w:rPr>
      </w:pPr>
    </w:p>
    <w:p w14:paraId="032B8A09" w14:textId="14D831EE" w:rsidR="00330748" w:rsidRDefault="00330748" w:rsidP="007D5DC5">
      <w:pPr>
        <w:ind w:firstLine="720"/>
      </w:pPr>
      <w:r>
        <w:br w:type="page"/>
      </w:r>
    </w:p>
    <w:p w14:paraId="481AACAB" w14:textId="3A18EE4E" w:rsidR="00D45221" w:rsidRDefault="00151D4E" w:rsidP="00831FA9">
      <w:r>
        <w:rPr>
          <w:rFonts w:hint="eastAsia"/>
        </w:rPr>
        <w:lastRenderedPageBreak/>
        <w:t>S</w:t>
      </w:r>
      <w:r>
        <w:t>QL</w:t>
      </w:r>
      <w:r>
        <w:rPr>
          <w:rFonts w:hint="eastAsia"/>
        </w:rPr>
        <w:t>문의 종류</w:t>
      </w:r>
    </w:p>
    <w:p w14:paraId="697AF5C2" w14:textId="4B7B248F" w:rsidR="00151D4E" w:rsidRDefault="00151D4E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>데이터 정의어(D</w:t>
      </w:r>
      <w:r>
        <w:t>DL</w:t>
      </w:r>
      <w:r w:rsidR="00622A4A">
        <w:t>, Data Definition Language</w:t>
      </w:r>
      <w:r>
        <w:t>)</w:t>
      </w:r>
    </w:p>
    <w:p w14:paraId="3AA048D0" w14:textId="5F9AC4EE" w:rsidR="00151D4E" w:rsidRDefault="00151D4E" w:rsidP="00151D4E">
      <w:pPr>
        <w:pStyle w:val="afff4"/>
        <w:ind w:left="580"/>
      </w:pPr>
      <w:r>
        <w:rPr>
          <w:rFonts w:hint="eastAsia"/>
        </w:rPr>
        <w:t>데이터 베이스나 테이블,</w:t>
      </w:r>
      <w:r>
        <w:t xml:space="preserve"> </w:t>
      </w:r>
      <w:r>
        <w:rPr>
          <w:rFonts w:hint="eastAsia"/>
        </w:rPr>
        <w:t>인덱스와 같은 데이터베이스 객체를 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삭제할 때 쓰임</w:t>
      </w:r>
    </w:p>
    <w:p w14:paraId="77AB322C" w14:textId="2F21A526" w:rsidR="00151D4E" w:rsidRDefault="00151D4E" w:rsidP="00151D4E">
      <w:pPr>
        <w:pStyle w:val="afff4"/>
        <w:numPr>
          <w:ilvl w:val="0"/>
          <w:numId w:val="23"/>
        </w:numPr>
      </w:pPr>
      <w:r>
        <w:t xml:space="preserve">Create : </w:t>
      </w:r>
      <w:r>
        <w:rPr>
          <w:rFonts w:hint="eastAsia"/>
        </w:rPr>
        <w:t>데이터베이스 객체 생성</w:t>
      </w:r>
    </w:p>
    <w:p w14:paraId="38C97F31" w14:textId="339CA05B" w:rsidR="00151D4E" w:rsidRDefault="00151D4E" w:rsidP="00151D4E">
      <w:pPr>
        <w:pStyle w:val="afff4"/>
        <w:numPr>
          <w:ilvl w:val="0"/>
          <w:numId w:val="23"/>
        </w:numPr>
      </w:pPr>
      <w:r>
        <w:t xml:space="preserve">Alter : </w:t>
      </w:r>
      <w:r>
        <w:rPr>
          <w:rFonts w:hint="eastAsia"/>
        </w:rPr>
        <w:t>생성된 객체의 구조 변경</w:t>
      </w:r>
    </w:p>
    <w:p w14:paraId="3F6E294C" w14:textId="4BCC8A56" w:rsidR="00151D4E" w:rsidRDefault="00151D4E" w:rsidP="00151D4E">
      <w:pPr>
        <w:pStyle w:val="afff4"/>
        <w:numPr>
          <w:ilvl w:val="0"/>
          <w:numId w:val="23"/>
        </w:numPr>
      </w:pPr>
      <w:r>
        <w:t xml:space="preserve">Drop : </w:t>
      </w:r>
      <w:r>
        <w:rPr>
          <w:rFonts w:hint="eastAsia"/>
        </w:rPr>
        <w:t>생성된 객체를 삭제</w:t>
      </w:r>
    </w:p>
    <w:p w14:paraId="00E3F08B" w14:textId="5F696457" w:rsidR="00BD6977" w:rsidRDefault="00BD6977" w:rsidP="00151D4E">
      <w:pPr>
        <w:pStyle w:val="afff4"/>
        <w:numPr>
          <w:ilvl w:val="0"/>
          <w:numId w:val="23"/>
        </w:numPr>
      </w:pPr>
      <w:r>
        <w:t xml:space="preserve">Truncate : </w:t>
      </w:r>
      <w:r>
        <w:rPr>
          <w:rFonts w:hint="eastAsia"/>
        </w:rPr>
        <w:t>테이블에 있는 데이터 모두 삭제</w:t>
      </w:r>
    </w:p>
    <w:p w14:paraId="693B46E1" w14:textId="61F60A59" w:rsidR="00BD6977" w:rsidRDefault="00BD6977" w:rsidP="00BD6977"/>
    <w:p w14:paraId="0A648FBD" w14:textId="4D7295F6" w:rsidR="00BD6977" w:rsidRDefault="00BD6977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>데이터 조작어(</w:t>
      </w:r>
      <w:r>
        <w:t>DML, Data Management Language)</w:t>
      </w:r>
    </w:p>
    <w:p w14:paraId="7A0F66C9" w14:textId="2B410809" w:rsidR="00BD6977" w:rsidRDefault="00BD697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데이터 관리.</w:t>
      </w:r>
      <w:r>
        <w:t xml:space="preserve"> </w:t>
      </w:r>
      <w:r>
        <w:rPr>
          <w:rFonts w:hint="eastAsia"/>
        </w:rPr>
        <w:t>레코드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변경할 때 쓰임</w:t>
      </w:r>
    </w:p>
    <w:p w14:paraId="7CF8C4B9" w14:textId="4ED18A37" w:rsidR="001B31F7" w:rsidRDefault="001B31F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S</w:t>
      </w:r>
      <w:r>
        <w:t xml:space="preserve">elect : </w:t>
      </w:r>
      <w:r>
        <w:rPr>
          <w:rFonts w:hint="eastAsia"/>
        </w:rPr>
        <w:t>테이블에서 조건에 맞는 데이터 검색</w:t>
      </w:r>
    </w:p>
    <w:p w14:paraId="5FB7BEF9" w14:textId="05A863C7" w:rsidR="001B31F7" w:rsidRDefault="001B31F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I</w:t>
      </w:r>
      <w:r>
        <w:t xml:space="preserve">nsert : </w:t>
      </w:r>
      <w:r>
        <w:rPr>
          <w:rFonts w:hint="eastAsia"/>
        </w:rPr>
        <w:t>테이블에 새로운 레코드 삽입</w:t>
      </w:r>
    </w:p>
    <w:p w14:paraId="385B26D9" w14:textId="3CF29F07" w:rsidR="001B31F7" w:rsidRDefault="001B31F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U</w:t>
      </w:r>
      <w:r>
        <w:t xml:space="preserve">pdate : </w:t>
      </w:r>
      <w:r>
        <w:rPr>
          <w:rFonts w:hint="eastAsia"/>
        </w:rPr>
        <w:t>테이블에 있는 데이터</w:t>
      </w:r>
      <w:r w:rsidR="004B11D1">
        <w:rPr>
          <w:rFonts w:hint="eastAsia"/>
        </w:rPr>
        <w:t xml:space="preserve"> </w:t>
      </w:r>
      <w:r>
        <w:rPr>
          <w:rFonts w:hint="eastAsia"/>
        </w:rPr>
        <w:t>값을 수정</w:t>
      </w:r>
    </w:p>
    <w:p w14:paraId="5F239919" w14:textId="15C85ED1" w:rsidR="001B31F7" w:rsidRDefault="001B31F7" w:rsidP="005408B1">
      <w:pPr>
        <w:pStyle w:val="afff4"/>
        <w:numPr>
          <w:ilvl w:val="0"/>
          <w:numId w:val="23"/>
        </w:numPr>
      </w:pPr>
      <w:r>
        <w:rPr>
          <w:rFonts w:hint="eastAsia"/>
        </w:rPr>
        <w:t>D</w:t>
      </w:r>
      <w:r>
        <w:t xml:space="preserve">elete : </w:t>
      </w:r>
      <w:r>
        <w:rPr>
          <w:rFonts w:hint="eastAsia"/>
        </w:rPr>
        <w:t>테이블에 있는 데이터 삭제</w:t>
      </w:r>
    </w:p>
    <w:p w14:paraId="74EEF065" w14:textId="0D8950CD" w:rsidR="00296636" w:rsidRDefault="00296636" w:rsidP="00BD6977"/>
    <w:p w14:paraId="67ED708F" w14:textId="3981BCF9" w:rsidR="00296636" w:rsidRDefault="00296636" w:rsidP="005408B1">
      <w:pPr>
        <w:pStyle w:val="afff4"/>
        <w:numPr>
          <w:ilvl w:val="0"/>
          <w:numId w:val="26"/>
        </w:numPr>
      </w:pPr>
      <w:r>
        <w:rPr>
          <w:rFonts w:hint="eastAsia"/>
        </w:rPr>
        <w:t>데이터 제어어(</w:t>
      </w:r>
      <w:r>
        <w:t>DCL)</w:t>
      </w:r>
    </w:p>
    <w:p w14:paraId="7142D0AE" w14:textId="0D9C09DF" w:rsidR="00296636" w:rsidRPr="00296636" w:rsidRDefault="00296636" w:rsidP="005408B1">
      <w:pPr>
        <w:pStyle w:val="afff4"/>
        <w:numPr>
          <w:ilvl w:val="0"/>
          <w:numId w:val="23"/>
        </w:numPr>
      </w:pPr>
      <w:r>
        <w:t xml:space="preserve">GRANT : </w:t>
      </w:r>
      <w:r>
        <w:rPr>
          <w:rFonts w:hint="eastAsia"/>
        </w:rPr>
        <w:t>특정 사용자 또는 특정 객체에 대해 생성,</w:t>
      </w:r>
      <w:r>
        <w:t xml:space="preserve"> </w:t>
      </w:r>
      <w:r>
        <w:rPr>
          <w:rFonts w:hint="eastAsia"/>
        </w:rPr>
        <w:t>수정 등 특정 작업에 권한 부여</w:t>
      </w:r>
    </w:p>
    <w:p w14:paraId="09E17EB9" w14:textId="43DCDDEC" w:rsidR="00296636" w:rsidRDefault="005408B1" w:rsidP="005408B1">
      <w:pPr>
        <w:pStyle w:val="afff4"/>
        <w:numPr>
          <w:ilvl w:val="0"/>
          <w:numId w:val="23"/>
        </w:numPr>
      </w:pPr>
      <w:r>
        <w:t>Revoke : grant</w:t>
      </w:r>
      <w:r>
        <w:rPr>
          <w:rFonts w:hint="eastAsia"/>
        </w:rPr>
        <w:t>문으로 부여한 권한을 철회할 때 사용</w:t>
      </w:r>
    </w:p>
    <w:p w14:paraId="0B3A7470" w14:textId="5AB266F9" w:rsidR="005408B1" w:rsidRDefault="005408B1" w:rsidP="00161B10"/>
    <w:p w14:paraId="09253767" w14:textId="1CF4482E" w:rsidR="0011380C" w:rsidRDefault="0011380C" w:rsidP="0011380C">
      <w:pPr>
        <w:pStyle w:val="afff4"/>
        <w:numPr>
          <w:ilvl w:val="0"/>
          <w:numId w:val="26"/>
        </w:numPr>
      </w:pPr>
      <w:r>
        <w:rPr>
          <w:rFonts w:hint="eastAsia"/>
        </w:rPr>
        <w:t>T</w:t>
      </w:r>
      <w:r>
        <w:t>CL</w:t>
      </w:r>
    </w:p>
    <w:p w14:paraId="7166B3C9" w14:textId="67A074D2" w:rsidR="00E852FE" w:rsidRDefault="004E54B8" w:rsidP="00E852FE">
      <w:pPr>
        <w:pStyle w:val="afff4"/>
        <w:numPr>
          <w:ilvl w:val="0"/>
          <w:numId w:val="23"/>
        </w:numPr>
      </w:pPr>
      <w:r>
        <w:t>C</w:t>
      </w:r>
      <w:r w:rsidR="00161B10">
        <w:t xml:space="preserve">ommit : </w:t>
      </w:r>
      <w:r w:rsidR="00161B10">
        <w:rPr>
          <w:rFonts w:hint="eastAsia"/>
        </w:rPr>
        <w:t>트랜잭션 작업 내용을 실제 데이터베이스에서 영구 저</w:t>
      </w:r>
      <w:r w:rsidR="00E852FE">
        <w:rPr>
          <w:rFonts w:hint="eastAsia"/>
        </w:rPr>
        <w:t>장</w:t>
      </w:r>
    </w:p>
    <w:p w14:paraId="080C48B9" w14:textId="5E4391A3" w:rsidR="00E852FE" w:rsidRPr="005408B1" w:rsidRDefault="00E852FE" w:rsidP="00E852FE">
      <w:pPr>
        <w:pStyle w:val="afff4"/>
        <w:numPr>
          <w:ilvl w:val="0"/>
          <w:numId w:val="23"/>
        </w:numPr>
      </w:pPr>
      <w:r>
        <w:t xml:space="preserve">Rollback : </w:t>
      </w:r>
      <w:r>
        <w:rPr>
          <w:rFonts w:hint="eastAsia"/>
        </w:rPr>
        <w:t>트랜잭션 처리과정에서 발생한 변경 사항을 취소</w:t>
      </w:r>
    </w:p>
    <w:sectPr w:rsidR="00E852FE" w:rsidRPr="005408B1" w:rsidSect="007A0CA7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5DF5" w14:textId="77777777" w:rsidR="00071E7D" w:rsidRDefault="00071E7D">
      <w:pPr>
        <w:spacing w:line="240" w:lineRule="auto"/>
      </w:pPr>
      <w:r>
        <w:separator/>
      </w:r>
    </w:p>
  </w:endnote>
  <w:endnote w:type="continuationSeparator" w:id="0">
    <w:p w14:paraId="2E616948" w14:textId="77777777" w:rsidR="00071E7D" w:rsidRDefault="00071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E367" w14:textId="77777777" w:rsidR="00071E7D" w:rsidRDefault="00071E7D">
      <w:pPr>
        <w:spacing w:line="240" w:lineRule="auto"/>
      </w:pPr>
      <w:r>
        <w:separator/>
      </w:r>
    </w:p>
  </w:footnote>
  <w:footnote w:type="continuationSeparator" w:id="0">
    <w:p w14:paraId="404A165A" w14:textId="77777777" w:rsidR="00071E7D" w:rsidRDefault="00071E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8B17FE"/>
    <w:multiLevelType w:val="hybridMultilevel"/>
    <w:tmpl w:val="B03A517C"/>
    <w:lvl w:ilvl="0" w:tplc="26BEB98C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89904BB"/>
    <w:multiLevelType w:val="hybridMultilevel"/>
    <w:tmpl w:val="F3EC3590"/>
    <w:lvl w:ilvl="0" w:tplc="54303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351746"/>
    <w:multiLevelType w:val="hybridMultilevel"/>
    <w:tmpl w:val="57A6014C"/>
    <w:lvl w:ilvl="0" w:tplc="3F46B97C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5" w15:restartNumberingAfterBreak="0">
    <w:nsid w:val="5C8C20B0"/>
    <w:multiLevelType w:val="hybridMultilevel"/>
    <w:tmpl w:val="EB280848"/>
    <w:lvl w:ilvl="0" w:tplc="5B9491B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0B16C7"/>
    <w:multiLevelType w:val="hybridMultilevel"/>
    <w:tmpl w:val="CBDC52A8"/>
    <w:lvl w:ilvl="0" w:tplc="90BAB1A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7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8"/>
  </w:num>
  <w:num w:numId="4">
    <w:abstractNumId w:val="18"/>
    <w:lvlOverride w:ilvl="0">
      <w:startOverride w:val="1"/>
    </w:lvlOverride>
  </w:num>
  <w:num w:numId="5">
    <w:abstractNumId w:val="8"/>
  </w:num>
  <w:num w:numId="6">
    <w:abstractNumId w:val="18"/>
    <w:lvlOverride w:ilvl="0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0"/>
  </w:num>
  <w:num w:numId="21">
    <w:abstractNumId w:val="11"/>
  </w:num>
  <w:num w:numId="22">
    <w:abstractNumId w:val="13"/>
  </w:num>
  <w:num w:numId="23">
    <w:abstractNumId w:val="16"/>
  </w:num>
  <w:num w:numId="24">
    <w:abstractNumId w:val="15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7C"/>
    <w:rsid w:val="0000073F"/>
    <w:rsid w:val="00011179"/>
    <w:rsid w:val="000150E9"/>
    <w:rsid w:val="00030E3C"/>
    <w:rsid w:val="00031F1F"/>
    <w:rsid w:val="0005015F"/>
    <w:rsid w:val="00053E38"/>
    <w:rsid w:val="00061D64"/>
    <w:rsid w:val="000660BB"/>
    <w:rsid w:val="00071E7D"/>
    <w:rsid w:val="00072D27"/>
    <w:rsid w:val="00083407"/>
    <w:rsid w:val="00083C22"/>
    <w:rsid w:val="00086E87"/>
    <w:rsid w:val="000871A8"/>
    <w:rsid w:val="000A036B"/>
    <w:rsid w:val="000C76B1"/>
    <w:rsid w:val="000D0E4A"/>
    <w:rsid w:val="000F11B9"/>
    <w:rsid w:val="000F587D"/>
    <w:rsid w:val="00101DB4"/>
    <w:rsid w:val="00102341"/>
    <w:rsid w:val="00105960"/>
    <w:rsid w:val="001073CE"/>
    <w:rsid w:val="00112FDD"/>
    <w:rsid w:val="0011380C"/>
    <w:rsid w:val="001144BC"/>
    <w:rsid w:val="00116621"/>
    <w:rsid w:val="00121553"/>
    <w:rsid w:val="00131CAB"/>
    <w:rsid w:val="00151D4E"/>
    <w:rsid w:val="00161B10"/>
    <w:rsid w:val="00170D1E"/>
    <w:rsid w:val="001929CD"/>
    <w:rsid w:val="001A7384"/>
    <w:rsid w:val="001B31F7"/>
    <w:rsid w:val="001C232D"/>
    <w:rsid w:val="001D0BD1"/>
    <w:rsid w:val="001E420E"/>
    <w:rsid w:val="001E7911"/>
    <w:rsid w:val="001F4909"/>
    <w:rsid w:val="002017AC"/>
    <w:rsid w:val="00206DF2"/>
    <w:rsid w:val="002359ED"/>
    <w:rsid w:val="002379A3"/>
    <w:rsid w:val="00245834"/>
    <w:rsid w:val="00251EF4"/>
    <w:rsid w:val="00252520"/>
    <w:rsid w:val="0025589D"/>
    <w:rsid w:val="002625F9"/>
    <w:rsid w:val="002631F7"/>
    <w:rsid w:val="0026484A"/>
    <w:rsid w:val="0026504D"/>
    <w:rsid w:val="00276926"/>
    <w:rsid w:val="00277A1C"/>
    <w:rsid w:val="00282052"/>
    <w:rsid w:val="00296636"/>
    <w:rsid w:val="002A23D6"/>
    <w:rsid w:val="002A2F50"/>
    <w:rsid w:val="002A67C8"/>
    <w:rsid w:val="002B29A8"/>
    <w:rsid w:val="002B40B7"/>
    <w:rsid w:val="002C5D75"/>
    <w:rsid w:val="002E4023"/>
    <w:rsid w:val="002E667B"/>
    <w:rsid w:val="002F3783"/>
    <w:rsid w:val="00301789"/>
    <w:rsid w:val="00302245"/>
    <w:rsid w:val="00325194"/>
    <w:rsid w:val="00330748"/>
    <w:rsid w:val="0033681F"/>
    <w:rsid w:val="00345375"/>
    <w:rsid w:val="00351FA0"/>
    <w:rsid w:val="003728E3"/>
    <w:rsid w:val="003962D3"/>
    <w:rsid w:val="003A298A"/>
    <w:rsid w:val="003A7015"/>
    <w:rsid w:val="003C7D9D"/>
    <w:rsid w:val="003E3A63"/>
    <w:rsid w:val="003F095B"/>
    <w:rsid w:val="003F66A9"/>
    <w:rsid w:val="00405D87"/>
    <w:rsid w:val="00407775"/>
    <w:rsid w:val="00411B2D"/>
    <w:rsid w:val="004131ED"/>
    <w:rsid w:val="00415B73"/>
    <w:rsid w:val="00425043"/>
    <w:rsid w:val="00437E53"/>
    <w:rsid w:val="00445DE5"/>
    <w:rsid w:val="00450408"/>
    <w:rsid w:val="00457052"/>
    <w:rsid w:val="00457BEB"/>
    <w:rsid w:val="00461B2E"/>
    <w:rsid w:val="004731E0"/>
    <w:rsid w:val="00482CFC"/>
    <w:rsid w:val="00487996"/>
    <w:rsid w:val="00491910"/>
    <w:rsid w:val="004A2160"/>
    <w:rsid w:val="004A3D03"/>
    <w:rsid w:val="004B11D1"/>
    <w:rsid w:val="004B54D0"/>
    <w:rsid w:val="004B6D7F"/>
    <w:rsid w:val="004D42BE"/>
    <w:rsid w:val="004D785F"/>
    <w:rsid w:val="004E54B8"/>
    <w:rsid w:val="004E6A25"/>
    <w:rsid w:val="004E744B"/>
    <w:rsid w:val="004E7A51"/>
    <w:rsid w:val="004F7760"/>
    <w:rsid w:val="005126D3"/>
    <w:rsid w:val="00513E57"/>
    <w:rsid w:val="00520AC9"/>
    <w:rsid w:val="005408B1"/>
    <w:rsid w:val="00546569"/>
    <w:rsid w:val="005470A8"/>
    <w:rsid w:val="00563C83"/>
    <w:rsid w:val="0056585D"/>
    <w:rsid w:val="0057751B"/>
    <w:rsid w:val="00594254"/>
    <w:rsid w:val="005B6EB8"/>
    <w:rsid w:val="005C7404"/>
    <w:rsid w:val="005D4B97"/>
    <w:rsid w:val="005D7E86"/>
    <w:rsid w:val="005F1F3B"/>
    <w:rsid w:val="005F7A2D"/>
    <w:rsid w:val="00614CAB"/>
    <w:rsid w:val="00615B8E"/>
    <w:rsid w:val="00617AED"/>
    <w:rsid w:val="00622A4A"/>
    <w:rsid w:val="006326A6"/>
    <w:rsid w:val="00633BC0"/>
    <w:rsid w:val="00645F57"/>
    <w:rsid w:val="00646406"/>
    <w:rsid w:val="00647515"/>
    <w:rsid w:val="00651CF1"/>
    <w:rsid w:val="006531E0"/>
    <w:rsid w:val="00661DE5"/>
    <w:rsid w:val="00663D03"/>
    <w:rsid w:val="006706DE"/>
    <w:rsid w:val="0067577D"/>
    <w:rsid w:val="0069487E"/>
    <w:rsid w:val="006A648B"/>
    <w:rsid w:val="006B0B82"/>
    <w:rsid w:val="006B152C"/>
    <w:rsid w:val="006B414D"/>
    <w:rsid w:val="006B7EF2"/>
    <w:rsid w:val="006C3B5F"/>
    <w:rsid w:val="006D3A72"/>
    <w:rsid w:val="006F53EE"/>
    <w:rsid w:val="00701C1A"/>
    <w:rsid w:val="007020C7"/>
    <w:rsid w:val="007063AD"/>
    <w:rsid w:val="00717507"/>
    <w:rsid w:val="0072238E"/>
    <w:rsid w:val="00725420"/>
    <w:rsid w:val="007263B8"/>
    <w:rsid w:val="00726D9C"/>
    <w:rsid w:val="00726F2C"/>
    <w:rsid w:val="00736D30"/>
    <w:rsid w:val="00742FF3"/>
    <w:rsid w:val="007649A1"/>
    <w:rsid w:val="007841D4"/>
    <w:rsid w:val="00794B27"/>
    <w:rsid w:val="00794B73"/>
    <w:rsid w:val="00795151"/>
    <w:rsid w:val="007A0CA7"/>
    <w:rsid w:val="007A73CB"/>
    <w:rsid w:val="007A7846"/>
    <w:rsid w:val="007B06AB"/>
    <w:rsid w:val="007B2795"/>
    <w:rsid w:val="007B2AD2"/>
    <w:rsid w:val="007D3314"/>
    <w:rsid w:val="007D5DC5"/>
    <w:rsid w:val="007F5C6B"/>
    <w:rsid w:val="007F66F5"/>
    <w:rsid w:val="008074AA"/>
    <w:rsid w:val="0081030F"/>
    <w:rsid w:val="00812400"/>
    <w:rsid w:val="0082203C"/>
    <w:rsid w:val="00831FA9"/>
    <w:rsid w:val="00832B06"/>
    <w:rsid w:val="008360A8"/>
    <w:rsid w:val="008416E0"/>
    <w:rsid w:val="00897BFF"/>
    <w:rsid w:val="008B1AE5"/>
    <w:rsid w:val="008C263F"/>
    <w:rsid w:val="008C61B9"/>
    <w:rsid w:val="008D0498"/>
    <w:rsid w:val="008E0BE3"/>
    <w:rsid w:val="008E3FC9"/>
    <w:rsid w:val="008F1FD4"/>
    <w:rsid w:val="008F4F0D"/>
    <w:rsid w:val="0090537C"/>
    <w:rsid w:val="00912477"/>
    <w:rsid w:val="009139AF"/>
    <w:rsid w:val="00943B06"/>
    <w:rsid w:val="00944673"/>
    <w:rsid w:val="00945864"/>
    <w:rsid w:val="00945E85"/>
    <w:rsid w:val="00967E53"/>
    <w:rsid w:val="00977577"/>
    <w:rsid w:val="0098412A"/>
    <w:rsid w:val="009853E9"/>
    <w:rsid w:val="00996E16"/>
    <w:rsid w:val="009B3587"/>
    <w:rsid w:val="009B69C5"/>
    <w:rsid w:val="009C14BA"/>
    <w:rsid w:val="009D2E95"/>
    <w:rsid w:val="009D3215"/>
    <w:rsid w:val="009E5C37"/>
    <w:rsid w:val="009F023F"/>
    <w:rsid w:val="009F21B9"/>
    <w:rsid w:val="009F72A7"/>
    <w:rsid w:val="00A04C74"/>
    <w:rsid w:val="00A119D9"/>
    <w:rsid w:val="00A11B91"/>
    <w:rsid w:val="00A1309F"/>
    <w:rsid w:val="00A21BED"/>
    <w:rsid w:val="00A22297"/>
    <w:rsid w:val="00A27D99"/>
    <w:rsid w:val="00A60683"/>
    <w:rsid w:val="00A60D92"/>
    <w:rsid w:val="00A86EAC"/>
    <w:rsid w:val="00A91212"/>
    <w:rsid w:val="00A923E7"/>
    <w:rsid w:val="00AA661C"/>
    <w:rsid w:val="00AB1F9E"/>
    <w:rsid w:val="00AB6A04"/>
    <w:rsid w:val="00AC20B8"/>
    <w:rsid w:val="00AC2F58"/>
    <w:rsid w:val="00AC7B07"/>
    <w:rsid w:val="00AF1310"/>
    <w:rsid w:val="00B25874"/>
    <w:rsid w:val="00B27BD9"/>
    <w:rsid w:val="00B326E7"/>
    <w:rsid w:val="00B369B4"/>
    <w:rsid w:val="00B45903"/>
    <w:rsid w:val="00B53817"/>
    <w:rsid w:val="00B61F85"/>
    <w:rsid w:val="00B6567C"/>
    <w:rsid w:val="00B751BF"/>
    <w:rsid w:val="00B76300"/>
    <w:rsid w:val="00B94954"/>
    <w:rsid w:val="00B961DE"/>
    <w:rsid w:val="00BA3CC7"/>
    <w:rsid w:val="00BB6429"/>
    <w:rsid w:val="00BD6977"/>
    <w:rsid w:val="00BF457D"/>
    <w:rsid w:val="00BF4775"/>
    <w:rsid w:val="00C030C5"/>
    <w:rsid w:val="00C0497B"/>
    <w:rsid w:val="00C054D1"/>
    <w:rsid w:val="00C06AC8"/>
    <w:rsid w:val="00C17CEE"/>
    <w:rsid w:val="00C26699"/>
    <w:rsid w:val="00C26A3A"/>
    <w:rsid w:val="00C319EE"/>
    <w:rsid w:val="00C747AF"/>
    <w:rsid w:val="00C837EB"/>
    <w:rsid w:val="00C87B68"/>
    <w:rsid w:val="00CA0C45"/>
    <w:rsid w:val="00CC3AB0"/>
    <w:rsid w:val="00CC69FF"/>
    <w:rsid w:val="00CF12AE"/>
    <w:rsid w:val="00CF2D1C"/>
    <w:rsid w:val="00D01FFE"/>
    <w:rsid w:val="00D11B06"/>
    <w:rsid w:val="00D1798D"/>
    <w:rsid w:val="00D17EC0"/>
    <w:rsid w:val="00D33BE6"/>
    <w:rsid w:val="00D45221"/>
    <w:rsid w:val="00D513BF"/>
    <w:rsid w:val="00D56BBB"/>
    <w:rsid w:val="00D57D0D"/>
    <w:rsid w:val="00D7317D"/>
    <w:rsid w:val="00D80E15"/>
    <w:rsid w:val="00D902A4"/>
    <w:rsid w:val="00DA0D93"/>
    <w:rsid w:val="00DB2323"/>
    <w:rsid w:val="00DB30A5"/>
    <w:rsid w:val="00DB331E"/>
    <w:rsid w:val="00DC4E21"/>
    <w:rsid w:val="00DD5358"/>
    <w:rsid w:val="00DE26E1"/>
    <w:rsid w:val="00DE4C1B"/>
    <w:rsid w:val="00DE601C"/>
    <w:rsid w:val="00E224A0"/>
    <w:rsid w:val="00E254F0"/>
    <w:rsid w:val="00E4313F"/>
    <w:rsid w:val="00E51168"/>
    <w:rsid w:val="00E55B4B"/>
    <w:rsid w:val="00E56A1B"/>
    <w:rsid w:val="00E602E8"/>
    <w:rsid w:val="00E63148"/>
    <w:rsid w:val="00E64BB0"/>
    <w:rsid w:val="00E72A21"/>
    <w:rsid w:val="00E7715A"/>
    <w:rsid w:val="00E852FE"/>
    <w:rsid w:val="00EA34C3"/>
    <w:rsid w:val="00EA428C"/>
    <w:rsid w:val="00EA48E5"/>
    <w:rsid w:val="00EB5A9D"/>
    <w:rsid w:val="00EB5E60"/>
    <w:rsid w:val="00EB700D"/>
    <w:rsid w:val="00EC603A"/>
    <w:rsid w:val="00ED186B"/>
    <w:rsid w:val="00F1252C"/>
    <w:rsid w:val="00F143D7"/>
    <w:rsid w:val="00F20185"/>
    <w:rsid w:val="00F27191"/>
    <w:rsid w:val="00F33B83"/>
    <w:rsid w:val="00F373EA"/>
    <w:rsid w:val="00F41B42"/>
    <w:rsid w:val="00F50EC2"/>
    <w:rsid w:val="00F54BD0"/>
    <w:rsid w:val="00F855FD"/>
    <w:rsid w:val="00F873F3"/>
    <w:rsid w:val="00F93D3F"/>
    <w:rsid w:val="00FB1644"/>
    <w:rsid w:val="00FC63FC"/>
    <w:rsid w:val="00FD24B2"/>
    <w:rsid w:val="00FD2D17"/>
    <w:rsid w:val="00FF125D"/>
    <w:rsid w:val="00FF1563"/>
    <w:rsid w:val="00FF44F1"/>
    <w:rsid w:val="00FF5925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C29B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E5C3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j\AppData\Local\Microsoft\Office\16.0\DTS\ko-KR%7b81682966-82C6-4D64-B4D1-DDC5277509A1%7d\%7b1B83E7C1-14D9-4701-B8E1-D27C5F8B6118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{1B83E7C1-14D9-4701-B8E1-D27C5F8B6118}tf10002117_win32.dotx</Template>
  <TotalTime>0</TotalTime>
  <Pages>16</Pages>
  <Words>1060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2025-04-07T01:15:00Z</dcterms:created>
  <dcterms:modified xsi:type="dcterms:W3CDTF">2025-04-10T03:24:00Z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